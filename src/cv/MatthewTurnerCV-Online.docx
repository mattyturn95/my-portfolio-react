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4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400"/>
        <w:gridCol w:w="5053"/>
      </w:tblGrid>
      <w:tr w:rsidR="004A7542" w:rsidRPr="00A85B6F" w14:paraId="049C6509" w14:textId="77777777" w:rsidTr="00D56DB5">
        <w:trPr>
          <w:trHeight w:val="11669"/>
          <w:jc w:val="center"/>
        </w:trPr>
        <w:tc>
          <w:tcPr>
            <w:tcW w:w="5912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786" w:type="dxa"/>
              <w:tblInd w:w="2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786"/>
            </w:tblGrid>
            <w:tr w:rsidR="004A7542" w:rsidRPr="00A85B6F" w14:paraId="421CD5AD" w14:textId="77777777" w:rsidTr="00925EE8">
              <w:trPr>
                <w:trHeight w:hRule="exact" w:val="2447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66E056C1" w14:textId="77777777" w:rsidR="004A7542" w:rsidRPr="002D589D" w:rsidRDefault="00323189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87CA12CB5A640898696311F76DC35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BA1141">
                        <w:rPr>
                          <w:b/>
                          <w:bCs/>
                        </w:rPr>
                        <w:t>Skills</w:t>
                      </w:r>
                    </w:sdtContent>
                  </w:sdt>
                </w:p>
                <w:tbl>
                  <w:tblPr>
                    <w:tblStyle w:val="TableGrid"/>
                    <w:tblW w:w="54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8"/>
                    <w:gridCol w:w="1081"/>
                    <w:gridCol w:w="1081"/>
                    <w:gridCol w:w="1081"/>
                    <w:gridCol w:w="1081"/>
                  </w:tblGrid>
                  <w:tr w:rsidR="00D56DB5" w14:paraId="330CDB6B" w14:textId="77777777" w:rsidTr="00EC5ACC">
                    <w:trPr>
                      <w:trHeight w:val="610"/>
                    </w:trPr>
                    <w:tc>
                      <w:tcPr>
                        <w:tcW w:w="1078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355B5235" w14:textId="6F4D3930" w:rsidR="00CF555B" w:rsidRPr="005B72B9" w:rsidRDefault="00CF555B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Html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0B6D8A28" w14:textId="32D5BF0E" w:rsidR="00CF555B" w:rsidRPr="005B72B9" w:rsidRDefault="007F0265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CSS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0459DE47" w14:textId="191838F2" w:rsidR="00CF555B" w:rsidRPr="005B72B9" w:rsidRDefault="00CF555B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Python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06B0F0AF" w14:textId="1289DFE6" w:rsidR="00CF555B" w:rsidRPr="005B72B9" w:rsidRDefault="00CF555B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JavaScript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4D0E2777" w14:textId="071178B5" w:rsidR="00CF555B" w:rsidRPr="005B72B9" w:rsidRDefault="00CF555B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React</w:t>
                        </w:r>
                      </w:p>
                    </w:tc>
                  </w:tr>
                  <w:tr w:rsidR="00D56DB5" w14:paraId="641276C8" w14:textId="77777777" w:rsidTr="00EC5ACC">
                    <w:trPr>
                      <w:trHeight w:val="604"/>
                    </w:trPr>
                    <w:tc>
                      <w:tcPr>
                        <w:tcW w:w="1078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0F4A73E3" w14:textId="692A4A26" w:rsidR="00CF555B" w:rsidRPr="005B72B9" w:rsidRDefault="007F0265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Mongo DB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364C810A" w14:textId="1B22F9B5" w:rsidR="00CF555B" w:rsidRPr="005B72B9" w:rsidRDefault="00D56DB5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Less &amp; Sass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2FFF319A" w14:textId="11F1B2A7" w:rsidR="00CF555B" w:rsidRPr="005B72B9" w:rsidRDefault="0025451D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WordPress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6C1EBA08" w14:textId="25A49062" w:rsidR="00CF555B" w:rsidRPr="005B72B9" w:rsidRDefault="0025451D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SEO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71D3C3FB" w14:textId="67CB4B35" w:rsidR="00CF555B" w:rsidRPr="005B72B9" w:rsidRDefault="0025451D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API’s</w:t>
                        </w:r>
                      </w:p>
                    </w:tc>
                  </w:tr>
                  <w:tr w:rsidR="00D56DB5" w14:paraId="769E1DC2" w14:textId="77777777" w:rsidTr="00EC5ACC">
                    <w:trPr>
                      <w:trHeight w:val="751"/>
                    </w:trPr>
                    <w:tc>
                      <w:tcPr>
                        <w:tcW w:w="1078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3363C793" w14:textId="593A6731" w:rsidR="00CF555B" w:rsidRPr="005B72B9" w:rsidRDefault="0025451D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GIT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15EC21FB" w14:textId="7B5F47DE" w:rsidR="00CF555B" w:rsidRPr="005B72B9" w:rsidRDefault="0025451D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Heroku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1EE049EA" w14:textId="30C706BE" w:rsidR="00CF555B" w:rsidRPr="005B72B9" w:rsidRDefault="00505203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Stripe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1D806489" w14:textId="1B86E476" w:rsidR="00CF555B" w:rsidRPr="005B72B9" w:rsidRDefault="007F0265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</w:pPr>
                        <w:r w:rsidRPr="005B72B9">
                          <w:rPr>
                            <w:b w:val="0"/>
                            <w:bCs/>
                            <w:color w:val="0D0D0D" w:themeColor="text1" w:themeTint="F2"/>
                            <w:szCs w:val="22"/>
                          </w:rPr>
                          <w:t>SQL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FFD556" w:themeColor="accent1"/>
                          <w:left w:val="single" w:sz="4" w:space="0" w:color="FFD556" w:themeColor="accent1"/>
                          <w:bottom w:val="single" w:sz="4" w:space="0" w:color="FFD556" w:themeColor="accent1"/>
                          <w:right w:val="single" w:sz="4" w:space="0" w:color="FFD556" w:themeColor="accent1"/>
                        </w:tcBorders>
                        <w:shd w:val="clear" w:color="auto" w:fill="FFD556" w:themeFill="accent1"/>
                      </w:tcPr>
                      <w:p w14:paraId="619D9D08" w14:textId="77777777" w:rsidR="00CF555B" w:rsidRPr="005B72B9" w:rsidRDefault="00CF555B" w:rsidP="00346ED4">
                        <w:pPr>
                          <w:pStyle w:val="Heading2"/>
                          <w:outlineLvl w:val="1"/>
                          <w:rPr>
                            <w:b w:val="0"/>
                            <w:bCs/>
                            <w:szCs w:val="22"/>
                          </w:rPr>
                        </w:pPr>
                      </w:p>
                    </w:tc>
                  </w:tr>
                </w:tbl>
                <w:p w14:paraId="476D2B24" w14:textId="4B18506A" w:rsidR="004A7542" w:rsidRPr="00A85B6F" w:rsidRDefault="004A7542" w:rsidP="00346ED4">
                  <w:pPr>
                    <w:pStyle w:val="Heading2"/>
                  </w:pPr>
                </w:p>
              </w:tc>
            </w:tr>
            <w:tr w:rsidR="004A7542" w:rsidRPr="00A85B6F" w14:paraId="6C724207" w14:textId="77777777" w:rsidTr="00925EE8">
              <w:trPr>
                <w:trHeight w:val="825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7F7787EF" w14:textId="1D16CC9C" w:rsidR="00985056" w:rsidRPr="00985056" w:rsidRDefault="00323189" w:rsidP="00985056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CB30C8CCD684590BA134496E38BB0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14:paraId="5568C969" w14:textId="1F77B3B8" w:rsidR="004A7542" w:rsidRPr="00A85B6F" w:rsidRDefault="00985056" w:rsidP="00346ED4">
                  <w:pPr>
                    <w:pStyle w:val="Heading2"/>
                  </w:pPr>
                  <w:r>
                    <w:t>Web Designer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Freelance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03/2019</w:t>
                  </w:r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r>
                    <w:t>present</w:t>
                  </w:r>
                </w:p>
                <w:p w14:paraId="3003B2E3" w14:textId="2D4942EB" w:rsidR="004A7542" w:rsidRPr="00A85B6F" w:rsidRDefault="004A7542" w:rsidP="00346ED4"/>
                <w:p w14:paraId="18F27DF7" w14:textId="3F049882" w:rsidR="004A7542" w:rsidRDefault="00985056" w:rsidP="00346ED4">
                  <w:pPr>
                    <w:pStyle w:val="Heading2"/>
                  </w:pPr>
                  <w:r>
                    <w:t>Manager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Basic Bistro</w:t>
                  </w:r>
                  <w:r w:rsidR="004A7542"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 xml:space="preserve">06/2017 </w:t>
                  </w:r>
                  <w:r w:rsidR="004A7542" w:rsidRPr="00A85B6F">
                    <w:t>–</w:t>
                  </w:r>
                  <w:r>
                    <w:t xml:space="preserve"> 01/2019</w:t>
                  </w:r>
                </w:p>
                <w:p w14:paraId="2E5B85B9" w14:textId="0825E386" w:rsidR="00985056" w:rsidRDefault="00985056" w:rsidP="00985056"/>
                <w:p w14:paraId="29D73BDB" w14:textId="0E755479" w:rsidR="004A7542" w:rsidRDefault="00985056" w:rsidP="00985056">
                  <w:pPr>
                    <w:pStyle w:val="Heading2"/>
                  </w:pPr>
                  <w:r>
                    <w:t>Sales Executive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BurQuip International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0</w:t>
                  </w:r>
                  <w:r>
                    <w:t>3</w:t>
                  </w:r>
                  <w:r>
                    <w:t>/201</w:t>
                  </w:r>
                  <w:r>
                    <w:t>6</w:t>
                  </w:r>
                  <w:r>
                    <w:t xml:space="preserve"> </w:t>
                  </w:r>
                  <w:r w:rsidRPr="00A85B6F">
                    <w:t>–</w:t>
                  </w:r>
                  <w:r>
                    <w:t xml:space="preserve"> 0</w:t>
                  </w:r>
                  <w:r>
                    <w:t>6</w:t>
                  </w:r>
                  <w:r>
                    <w:t>/201</w:t>
                  </w:r>
                  <w:r>
                    <w:t>7</w:t>
                  </w:r>
                </w:p>
                <w:p w14:paraId="7DAE1682" w14:textId="0D0D56E6" w:rsidR="00985056" w:rsidRPr="00A85B6F" w:rsidRDefault="00985056" w:rsidP="00346ED4"/>
                <w:p w14:paraId="7A301473" w14:textId="5103E28B" w:rsidR="00985056" w:rsidRPr="00985056" w:rsidRDefault="00323189" w:rsidP="00985056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3FBC3B1831F40FB939E19CCBE3E53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14:paraId="068D9925" w14:textId="2A4792A4" w:rsidR="004A7542" w:rsidRDefault="00985056" w:rsidP="00346ED4">
                  <w:pPr>
                    <w:pStyle w:val="Heading2"/>
                  </w:pPr>
                  <w:r>
                    <w:t>Diploma</w:t>
                  </w:r>
                  <w:r w:rsidR="004A7542" w:rsidRPr="00A85B6F">
                    <w:t xml:space="preserve"> </w:t>
                  </w:r>
                  <w:r>
                    <w:t>(Full Stack Web Development)</w:t>
                  </w:r>
                  <w:r w:rsidRPr="005B0E81">
                    <w:t xml:space="preserve"> |</w:t>
                  </w:r>
                  <w:r w:rsidR="004A7542" w:rsidRPr="00A85B6F">
                    <w:t xml:space="preserve"> </w:t>
                  </w:r>
                  <w:r>
                    <w:t>2019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Code Institute</w:t>
                  </w:r>
                </w:p>
                <w:p w14:paraId="0138DF76" w14:textId="439DC758" w:rsidR="004A7542" w:rsidRDefault="00985056" w:rsidP="00346ED4">
                  <w:r>
                    <w:t>2</w:t>
                  </w:r>
                  <w:r w:rsidRPr="00985056">
                    <w:rPr>
                      <w:vertAlign w:val="superscript"/>
                    </w:rPr>
                    <w:t>nd</w:t>
                  </w:r>
                  <w:r>
                    <w:t xml:space="preserve"> class Honours: </w:t>
                  </w:r>
                </w:p>
                <w:p w14:paraId="16F5570F" w14:textId="67F851F7" w:rsidR="00985056" w:rsidRDefault="00985056" w:rsidP="00346ED4">
                  <w:r>
                    <w:t>Html, JavaScript, CSS, Python, User Experience,</w:t>
                  </w:r>
                </w:p>
                <w:p w14:paraId="3C6D69F7" w14:textId="38470226" w:rsidR="00985056" w:rsidRDefault="00985056" w:rsidP="00346ED4">
                  <w:r>
                    <w:t>React, Angular &amp; SQL</w:t>
                  </w:r>
                </w:p>
                <w:p w14:paraId="4885A1BB" w14:textId="4E9399C2" w:rsidR="00A9516B" w:rsidRDefault="00A9516B" w:rsidP="00A9516B">
                  <w:pPr>
                    <w:pStyle w:val="Heading2"/>
                  </w:pPr>
                  <w:r>
                    <w:t>Udemy</w:t>
                  </w:r>
                  <w:r w:rsidRPr="00A85B6F">
                    <w:t xml:space="preserve"> </w:t>
                  </w:r>
                  <w:r>
                    <w:t xml:space="preserve">(Short </w:t>
                  </w:r>
                  <w:r w:rsidR="008C754B">
                    <w:t>Courses)</w:t>
                  </w:r>
                  <w:r w:rsidR="008C754B" w:rsidRPr="005B0E81">
                    <w:t xml:space="preserve"> |</w:t>
                  </w:r>
                  <w:r w:rsidRPr="00A85B6F">
                    <w:t xml:space="preserve"> </w:t>
                  </w:r>
                  <w:r>
                    <w:t>2019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Udemy</w:t>
                  </w:r>
                </w:p>
                <w:p w14:paraId="499A55CE" w14:textId="77777777" w:rsidR="00A9516B" w:rsidRDefault="00A9516B" w:rsidP="00A9516B">
                  <w:r>
                    <w:t>Web Development, MongoDB,</w:t>
                  </w:r>
                </w:p>
                <w:p w14:paraId="40DA95A1" w14:textId="22C33FEB" w:rsidR="00A9516B" w:rsidRPr="00985056" w:rsidRDefault="00A9516B" w:rsidP="00A9516B">
                  <w:r>
                    <w:t>Less &amp; Sass, WordPress</w:t>
                  </w:r>
                  <w:r w:rsidR="00E47CD5">
                    <w:t>, &amp;</w:t>
                  </w:r>
                  <w:r w:rsidR="00B80B88">
                    <w:t xml:space="preserve"> </w:t>
                  </w:r>
                  <w:r w:rsidR="00E47CD5">
                    <w:t>Python</w:t>
                  </w:r>
                </w:p>
                <w:p w14:paraId="172A3024" w14:textId="77777777" w:rsidR="00A9516B" w:rsidRDefault="00A9516B" w:rsidP="00346ED4"/>
                <w:p w14:paraId="193E9C36" w14:textId="141982A6" w:rsidR="00985056" w:rsidRPr="00A85B6F" w:rsidRDefault="00985056" w:rsidP="00A9516B">
                  <w:pPr>
                    <w:pStyle w:val="Heading2"/>
                  </w:pPr>
                  <w:r>
                    <w:t>BBA</w:t>
                  </w:r>
                  <w:r w:rsidRPr="00A85B6F">
                    <w:t xml:space="preserve"> </w:t>
                  </w:r>
                  <w:r>
                    <w:t>(Marketing)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2017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IMM Business School</w:t>
                  </w:r>
                </w:p>
                <w:p w14:paraId="3754F33B" w14:textId="77777777" w:rsidR="00985056" w:rsidRPr="00985056" w:rsidRDefault="00985056" w:rsidP="00985056"/>
                <w:p w14:paraId="047DC108" w14:textId="162699CD" w:rsidR="00985056" w:rsidRPr="00A85B6F" w:rsidRDefault="00985056" w:rsidP="00985056">
                  <w:pPr>
                    <w:pStyle w:val="Heading2"/>
                  </w:pPr>
                  <w:r w:rsidRPr="00A85B6F">
                    <w:t xml:space="preserve"> </w:t>
                  </w:r>
                </w:p>
                <w:p w14:paraId="36CD5300" w14:textId="628ADE44" w:rsidR="00985056" w:rsidRPr="00985056" w:rsidRDefault="00985056" w:rsidP="00985056"/>
                <w:p w14:paraId="4998228C" w14:textId="4DAC69A7" w:rsidR="004A7542" w:rsidRPr="00A85B6F" w:rsidRDefault="004A7542" w:rsidP="00346ED4"/>
              </w:tc>
            </w:tr>
          </w:tbl>
          <w:p w14:paraId="765BF955" w14:textId="77777777" w:rsidR="004A7542" w:rsidRPr="00A85B6F" w:rsidRDefault="004A7542" w:rsidP="00346ED4"/>
        </w:tc>
        <w:tc>
          <w:tcPr>
            <w:tcW w:w="4668" w:type="dxa"/>
            <w:tcBorders>
              <w:left w:val="single" w:sz="12" w:space="0" w:color="FFD556" w:themeColor="accent1"/>
            </w:tcBorders>
          </w:tcPr>
          <w:tbl>
            <w:tblPr>
              <w:tblW w:w="4848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848"/>
            </w:tblGrid>
            <w:tr w:rsidR="004A7542" w:rsidRPr="00A85B6F" w14:paraId="335C7C79" w14:textId="77777777" w:rsidTr="00D56DB5">
              <w:trPr>
                <w:trHeight w:hRule="exact" w:val="374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41791635" w14:textId="0576D1F6" w:rsidR="004A7542" w:rsidRPr="009006C4" w:rsidRDefault="00BA5FCE" w:rsidP="00346ED4">
                  <w:pPr>
                    <w:pStyle w:val="Heading1"/>
                    <w:rPr>
                      <w:b/>
                      <w:bCs/>
                    </w:rPr>
                  </w:pPr>
                  <w:r w:rsidRPr="009006C4">
                    <w:rPr>
                      <w:b/>
                      <w:bCs/>
                    </w:rPr>
                    <w:t>Why Hire Me?</w:t>
                  </w:r>
                </w:p>
                <w:p w14:paraId="752E1171" w14:textId="77777777" w:rsidR="00985056" w:rsidRPr="00985056" w:rsidRDefault="00985056" w:rsidP="00985056"/>
                <w:p w14:paraId="405260E8" w14:textId="5E8E2AC7" w:rsidR="00E10171" w:rsidRPr="00985056" w:rsidRDefault="00985056" w:rsidP="00FE5E5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985056">
                    <w:rPr>
                      <w:sz w:val="24"/>
                      <w:szCs w:val="24"/>
                    </w:rPr>
                    <w:t>Ever since I created my first “Hello World App/Site” I knew I was Hooked. I was intrigued by what it takes behind the scenes in order to create an interactive and visual experience for users to immerse themselves.</w:t>
                  </w:r>
                </w:p>
              </w:tc>
            </w:tr>
            <w:tr w:rsidR="004A7542" w:rsidRPr="00A85B6F" w14:paraId="6F9C5856" w14:textId="77777777" w:rsidTr="00D56DB5">
              <w:trPr>
                <w:trHeight w:val="3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680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339"/>
                    <w:gridCol w:w="2341"/>
                  </w:tblGrid>
                  <w:tr w:rsidR="004A7542" w:rsidRPr="00A85B6F" w14:paraId="388205D2" w14:textId="77777777" w:rsidTr="00D56DB5">
                    <w:trPr>
                      <w:trHeight w:val="399"/>
                    </w:trPr>
                    <w:tc>
                      <w:tcPr>
                        <w:tcW w:w="2339" w:type="dxa"/>
                        <w:tcMar>
                          <w:top w:w="288" w:type="dxa"/>
                          <w:bottom w:w="0" w:type="dxa"/>
                        </w:tcMar>
                      </w:tcPr>
                      <w:p w14:paraId="7E1FFFC6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7F1905" wp14:editId="27EFDA1E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32D0780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41" w:type="dxa"/>
                        <w:tcMar>
                          <w:top w:w="288" w:type="dxa"/>
                          <w:bottom w:w="0" w:type="dxa"/>
                        </w:tcMar>
                      </w:tcPr>
                      <w:p w14:paraId="2CA45C9F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78F69C5" wp14:editId="13D97F3D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8BB9537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7FF35626" w14:textId="77777777" w:rsidTr="00D56DB5">
                    <w:trPr>
                      <w:trHeight w:val="620"/>
                    </w:trPr>
                    <w:tc>
                      <w:tcPr>
                        <w:tcW w:w="2339" w:type="dxa"/>
                        <w:tcMar>
                          <w:top w:w="0" w:type="dxa"/>
                          <w:bottom w:w="0" w:type="dxa"/>
                        </w:tcMar>
                      </w:tcPr>
                      <w:p w14:paraId="6F261CC2" w14:textId="47171308" w:rsidR="004A7542" w:rsidRPr="00A85B6F" w:rsidRDefault="00985056" w:rsidP="00346ED4">
                        <w:r>
                          <w:t>Matthewturner.design@outlook.com</w:t>
                        </w:r>
                      </w:p>
                    </w:tc>
                    <w:tc>
                      <w:tcPr>
                        <w:tcW w:w="2341" w:type="dxa"/>
                        <w:tcMar>
                          <w:top w:w="0" w:type="dxa"/>
                          <w:bottom w:w="0" w:type="dxa"/>
                        </w:tcMar>
                      </w:tcPr>
                      <w:p w14:paraId="242A25A8" w14:textId="2FC32E3A" w:rsidR="004A7542" w:rsidRPr="00A85B6F" w:rsidRDefault="001D460E" w:rsidP="00346ED4">
                        <w:r>
                          <w:t>+35383073720</w:t>
                        </w:r>
                        <w:r w:rsidR="00CF42BB">
                          <w:t>4</w:t>
                        </w:r>
                      </w:p>
                    </w:tc>
                  </w:tr>
                  <w:tr w:rsidR="004A7542" w:rsidRPr="00A85B6F" w14:paraId="003CCFB7" w14:textId="77777777" w:rsidTr="00D56DB5">
                    <w:trPr>
                      <w:trHeight w:val="419"/>
                    </w:trPr>
                    <w:tc>
                      <w:tcPr>
                        <w:tcW w:w="2339" w:type="dxa"/>
                        <w:tcMar>
                          <w:top w:w="288" w:type="dxa"/>
                          <w:bottom w:w="0" w:type="dxa"/>
                        </w:tcMar>
                      </w:tcPr>
                      <w:p w14:paraId="353CF1E2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9F30461" wp14:editId="1AFBC014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25A9D30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41" w:type="dxa"/>
                        <w:tcMar>
                          <w:top w:w="288" w:type="dxa"/>
                          <w:bottom w:w="0" w:type="dxa"/>
                        </w:tcMar>
                      </w:tcPr>
                      <w:p w14:paraId="7E182B29" w14:textId="696FB842" w:rsidR="004A7542" w:rsidRPr="00A85B6F" w:rsidRDefault="00925EE8" w:rsidP="00346ED4">
                        <w:pPr>
                          <w:pStyle w:val="Graphic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DFCA4A6" wp14:editId="606800A8">
                              <wp:extent cx="428625" cy="428625"/>
                              <wp:effectExtent l="0" t="0" r="0" b="0"/>
                              <wp:docPr id="13" name="Graphic 13" descr="Mark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Graphic 13" descr="Marker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9104" cy="4291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14:paraId="78ED09AE" w14:textId="77777777" w:rsidTr="00D56DB5">
                    <w:trPr>
                      <w:trHeight w:val="238"/>
                    </w:trPr>
                    <w:tc>
                      <w:tcPr>
                        <w:tcW w:w="2339" w:type="dxa"/>
                        <w:tcMar>
                          <w:top w:w="0" w:type="dxa"/>
                          <w:bottom w:w="288" w:type="dxa"/>
                        </w:tcMar>
                      </w:tcPr>
                      <w:p w14:paraId="37F950DC" w14:textId="24912973" w:rsidR="004A7542" w:rsidRPr="00A85B6F" w:rsidRDefault="00D56DB5" w:rsidP="00346ED4">
                        <w:hyperlink r:id="rId10" w:history="1">
                          <w:r w:rsidRPr="00D56DB5">
                            <w:rPr>
                              <w:rStyle w:val="Hyperlink"/>
                            </w:rPr>
                            <w:t>Linked in</w:t>
                          </w:r>
                        </w:hyperlink>
                      </w:p>
                    </w:tc>
                    <w:tc>
                      <w:tcPr>
                        <w:tcW w:w="2341" w:type="dxa"/>
                        <w:tcMar>
                          <w:top w:w="0" w:type="dxa"/>
                          <w:bottom w:w="288" w:type="dxa"/>
                        </w:tcMar>
                      </w:tcPr>
                      <w:p w14:paraId="729FD64C" w14:textId="5E3A4D9D" w:rsidR="004A7542" w:rsidRPr="00A85B6F" w:rsidRDefault="00925EE8" w:rsidP="00346ED4">
                        <w:r>
                          <w:t>Waterford, Ireland</w:t>
                        </w:r>
                      </w:p>
                    </w:tc>
                  </w:tr>
                </w:tbl>
                <w:p w14:paraId="29D178A3" w14:textId="77777777" w:rsidR="004A7542" w:rsidRDefault="00985056" w:rsidP="00346ED4">
                  <w:r>
                    <w:t>My Portfolio:</w:t>
                  </w:r>
                </w:p>
                <w:p w14:paraId="389963F4" w14:textId="602A4A8C" w:rsidR="00985056" w:rsidRPr="00A85B6F" w:rsidRDefault="00985056" w:rsidP="00346ED4">
                  <w:hyperlink r:id="rId11" w:history="1">
                    <w:r w:rsidRPr="00985056">
                      <w:rPr>
                        <w:rStyle w:val="Hyperlink"/>
                      </w:rPr>
                      <w:t>Online Portfolio</w:t>
                    </w:r>
                  </w:hyperlink>
                </w:p>
              </w:tc>
            </w:tr>
            <w:tr w:rsidR="004A7542" w:rsidRPr="00A85B6F" w14:paraId="3A660244" w14:textId="77777777" w:rsidTr="00F84805">
              <w:trPr>
                <w:trHeight w:val="327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BF5CD22" w14:textId="7FB87163" w:rsidR="004A7542" w:rsidRDefault="00C665FC" w:rsidP="004A7542">
                  <w:pPr>
                    <w:pStyle w:val="Heading1"/>
                  </w:pPr>
                  <w:r>
                    <w:t>volunteer experience</w:t>
                  </w:r>
                </w:p>
                <w:p w14:paraId="61E2DA19" w14:textId="76DC06EC" w:rsidR="00DF6651" w:rsidRDefault="00DF6651" w:rsidP="00DF6651">
                  <w:pPr>
                    <w:rPr>
                      <w:b/>
                      <w:bCs/>
                    </w:rPr>
                  </w:pPr>
                  <w:r w:rsidRPr="00DF6651">
                    <w:rPr>
                      <w:b/>
                      <w:bCs/>
                    </w:rPr>
                    <w:t xml:space="preserve">Student Mentor </w:t>
                  </w:r>
                  <w:r>
                    <w:rPr>
                      <w:b/>
                      <w:bCs/>
                    </w:rPr>
                    <w:t>– Young Austria</w:t>
                  </w:r>
                </w:p>
                <w:p w14:paraId="72028976" w14:textId="0D364AC5" w:rsidR="00A569FA" w:rsidRPr="00DF6651" w:rsidRDefault="00A569FA" w:rsidP="00DF66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2019</w:t>
                  </w:r>
                </w:p>
                <w:p w14:paraId="7FCB6EC9" w14:textId="1FF11BBD" w:rsidR="004A7542" w:rsidRPr="00DF6651" w:rsidRDefault="00833B72" w:rsidP="00346ED4">
                  <w:pPr>
                    <w:pStyle w:val="Heading2"/>
                    <w:rPr>
                      <w:b w:val="0"/>
                      <w:bCs/>
                      <w:sz w:val="20"/>
                      <w:szCs w:val="20"/>
                    </w:rPr>
                  </w:pPr>
                  <w:r w:rsidRPr="00DF6651">
                    <w:rPr>
                      <w:b w:val="0"/>
                      <w:bCs/>
                      <w:sz w:val="20"/>
                      <w:szCs w:val="20"/>
                    </w:rPr>
                    <w:t xml:space="preserve">My role was to help co-ordinate children's activities and to play a mentorship role within the children's day to day routines for the kids attending the camp. The purpose of the camp was to help improve </w:t>
                  </w:r>
                  <w:r w:rsidR="00C665FC" w:rsidRPr="00DF6651">
                    <w:rPr>
                      <w:b w:val="0"/>
                      <w:bCs/>
                      <w:sz w:val="20"/>
                      <w:szCs w:val="20"/>
                    </w:rPr>
                    <w:t>German</w:t>
                  </w:r>
                  <w:r w:rsidRPr="00DF6651">
                    <w:rPr>
                      <w:b w:val="0"/>
                      <w:bCs/>
                      <w:sz w:val="20"/>
                      <w:szCs w:val="20"/>
                    </w:rPr>
                    <w:t xml:space="preserve"> kids English.</w:t>
                  </w:r>
                </w:p>
              </w:tc>
            </w:tr>
          </w:tbl>
          <w:p w14:paraId="7671BE3F" w14:textId="77777777" w:rsidR="004A7542" w:rsidRPr="00A85B6F" w:rsidRDefault="004A7542" w:rsidP="00346ED4"/>
        </w:tc>
      </w:tr>
    </w:tbl>
    <w:p w14:paraId="7EDCBE57" w14:textId="77777777" w:rsidR="00EC26A6" w:rsidRPr="00EC26A6" w:rsidRDefault="00EC26A6" w:rsidP="00EC26A6">
      <w:pPr>
        <w:pStyle w:val="NoSpacing"/>
      </w:pPr>
    </w:p>
    <w:sectPr w:rsidR="00EC26A6" w:rsidRPr="00EC26A6" w:rsidSect="00F84805">
      <w:footerReference w:type="default" r:id="rId12"/>
      <w:headerReference w:type="first" r:id="rId13"/>
      <w:pgSz w:w="12240" w:h="15840"/>
      <w:pgMar w:top="0" w:right="352" w:bottom="0" w:left="352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25412" w14:textId="77777777" w:rsidR="00985056" w:rsidRDefault="00985056" w:rsidP="004A7542">
      <w:pPr>
        <w:spacing w:after="0" w:line="240" w:lineRule="auto"/>
      </w:pPr>
      <w:r>
        <w:separator/>
      </w:r>
    </w:p>
  </w:endnote>
  <w:endnote w:type="continuationSeparator" w:id="0">
    <w:p w14:paraId="7A1BE655" w14:textId="77777777" w:rsidR="00985056" w:rsidRDefault="0098505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AC267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5ABBE" w14:textId="77777777" w:rsidR="00985056" w:rsidRDefault="00985056" w:rsidP="004A7542">
      <w:pPr>
        <w:spacing w:after="0" w:line="240" w:lineRule="auto"/>
      </w:pPr>
      <w:r>
        <w:separator/>
      </w:r>
    </w:p>
  </w:footnote>
  <w:footnote w:type="continuationSeparator" w:id="0">
    <w:p w14:paraId="00ACD9C9" w14:textId="77777777" w:rsidR="00985056" w:rsidRDefault="0098505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Your Name:"/>
      <w:tag w:val="Enter Your Na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53C77E38" w14:textId="4C55CEE1" w:rsidR="00BD5EFB" w:rsidRDefault="00985056">
        <w:pPr>
          <w:pStyle w:val="Header"/>
        </w:pPr>
        <w:r>
          <w:t>matthew Turner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56"/>
    <w:rsid w:val="00152F4A"/>
    <w:rsid w:val="001540EC"/>
    <w:rsid w:val="001C292B"/>
    <w:rsid w:val="001D460E"/>
    <w:rsid w:val="00241D3B"/>
    <w:rsid w:val="0025451D"/>
    <w:rsid w:val="002876BB"/>
    <w:rsid w:val="00293B83"/>
    <w:rsid w:val="002D075C"/>
    <w:rsid w:val="00323189"/>
    <w:rsid w:val="00454034"/>
    <w:rsid w:val="004A7542"/>
    <w:rsid w:val="00505203"/>
    <w:rsid w:val="005B72B9"/>
    <w:rsid w:val="006A3CE7"/>
    <w:rsid w:val="006B0354"/>
    <w:rsid w:val="006C55E6"/>
    <w:rsid w:val="006F77C5"/>
    <w:rsid w:val="007F0265"/>
    <w:rsid w:val="008339A4"/>
    <w:rsid w:val="00833B72"/>
    <w:rsid w:val="00857F01"/>
    <w:rsid w:val="008B0B05"/>
    <w:rsid w:val="008C754B"/>
    <w:rsid w:val="008E5DED"/>
    <w:rsid w:val="009006C4"/>
    <w:rsid w:val="00925EE8"/>
    <w:rsid w:val="00985056"/>
    <w:rsid w:val="00A076D8"/>
    <w:rsid w:val="00A569FA"/>
    <w:rsid w:val="00A9516B"/>
    <w:rsid w:val="00B80B88"/>
    <w:rsid w:val="00B90950"/>
    <w:rsid w:val="00BA1141"/>
    <w:rsid w:val="00BA5FCE"/>
    <w:rsid w:val="00BE5F21"/>
    <w:rsid w:val="00C665FC"/>
    <w:rsid w:val="00CB49A7"/>
    <w:rsid w:val="00CF42BB"/>
    <w:rsid w:val="00CF555B"/>
    <w:rsid w:val="00D56DB5"/>
    <w:rsid w:val="00DF6651"/>
    <w:rsid w:val="00E10171"/>
    <w:rsid w:val="00E11C43"/>
    <w:rsid w:val="00E47CD5"/>
    <w:rsid w:val="00EC26A6"/>
    <w:rsid w:val="00EC5ACC"/>
    <w:rsid w:val="00EC7733"/>
    <w:rsid w:val="00ED1C71"/>
    <w:rsid w:val="00F6647F"/>
    <w:rsid w:val="00F84805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90485"/>
  <w15:chartTrackingRefBased/>
  <w15:docId w15:val="{76F439FD-1330-4ED8-9408-7E8201F2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hew-turner-react-portfolio-12.netlify.app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matthew-turner-45405416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yturn95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7CA12CB5A640898696311F76DC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69C3-EDB0-4A2C-8F38-29045DA80F32}"/>
      </w:docPartPr>
      <w:docPartBody>
        <w:p w:rsidR="00000000" w:rsidRDefault="00B40506">
          <w:pPr>
            <w:pStyle w:val="487CA12CB5A640898696311F76DC359E"/>
          </w:pPr>
          <w:r w:rsidRPr="002D589D">
            <w:t>Skills</w:t>
          </w:r>
        </w:p>
      </w:docPartBody>
    </w:docPart>
    <w:docPart>
      <w:docPartPr>
        <w:name w:val="1CB30C8CCD684590BA134496E38BB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59310-AEF4-4A91-BCF5-C07EF4E052FE}"/>
      </w:docPartPr>
      <w:docPartBody>
        <w:p w:rsidR="00000000" w:rsidRDefault="00B40506">
          <w:pPr>
            <w:pStyle w:val="1CB30C8CCD684590BA134496E38BB01E"/>
          </w:pPr>
          <w:r w:rsidRPr="00A85B6F">
            <w:t>Experience</w:t>
          </w:r>
        </w:p>
      </w:docPartBody>
    </w:docPart>
    <w:docPart>
      <w:docPartPr>
        <w:name w:val="D3FBC3B1831F40FB939E19CCBE3E5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744F-9811-4169-9FA5-01B1450236BA}"/>
      </w:docPartPr>
      <w:docPartBody>
        <w:p w:rsidR="00000000" w:rsidRDefault="00B40506">
          <w:pPr>
            <w:pStyle w:val="D3FBC3B1831F40FB939E19CCBE3E5396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CA12CB5A640898696311F76DC359E">
    <w:name w:val="487CA12CB5A640898696311F76DC359E"/>
  </w:style>
  <w:style w:type="paragraph" w:customStyle="1" w:styleId="2F8754CEFEDA4DA589C0705B98654321">
    <w:name w:val="2F8754CEFEDA4DA589C0705B98654321"/>
  </w:style>
  <w:style w:type="paragraph" w:customStyle="1" w:styleId="1CB30C8CCD684590BA134496E38BB01E">
    <w:name w:val="1CB30C8CCD684590BA134496E38BB01E"/>
  </w:style>
  <w:style w:type="paragraph" w:customStyle="1" w:styleId="DA8914C8C0A2469A9A5B2299B840770D">
    <w:name w:val="DA8914C8C0A2469A9A5B2299B840770D"/>
  </w:style>
  <w:style w:type="paragraph" w:customStyle="1" w:styleId="762EA56416124089AC7C5892BC4F7AFD">
    <w:name w:val="762EA56416124089AC7C5892BC4F7AFD"/>
  </w:style>
  <w:style w:type="paragraph" w:customStyle="1" w:styleId="B2809FBB295A4328A5466018DCEAA8AA">
    <w:name w:val="B2809FBB295A4328A5466018DCEAA8AA"/>
  </w:style>
  <w:style w:type="paragraph" w:customStyle="1" w:styleId="71365F1F791C4A90B8B2A3AEDAC8C160">
    <w:name w:val="71365F1F791C4A90B8B2A3AEDAC8C160"/>
  </w:style>
  <w:style w:type="paragraph" w:customStyle="1" w:styleId="6BCF7A6B5B3F4D0DA3FAF3B6F62603E5">
    <w:name w:val="6BCF7A6B5B3F4D0DA3FAF3B6F62603E5"/>
  </w:style>
  <w:style w:type="paragraph" w:customStyle="1" w:styleId="EF6A3217041C453EA504C974FC07BA6A">
    <w:name w:val="EF6A3217041C453EA504C974FC07BA6A"/>
  </w:style>
  <w:style w:type="paragraph" w:customStyle="1" w:styleId="FA46A916D5974056908C2758FE4CCD5A">
    <w:name w:val="FA46A916D5974056908C2758FE4CCD5A"/>
  </w:style>
  <w:style w:type="paragraph" w:customStyle="1" w:styleId="0DF57F3AF81148E4BADF88191F1E52BA">
    <w:name w:val="0DF57F3AF81148E4BADF88191F1E52BA"/>
  </w:style>
  <w:style w:type="paragraph" w:customStyle="1" w:styleId="1532777F0AE6422E93C5EF266909C2E5">
    <w:name w:val="1532777F0AE6422E93C5EF266909C2E5"/>
  </w:style>
  <w:style w:type="paragraph" w:customStyle="1" w:styleId="61C22E226BEE45419B5D2FCD76CF06B5">
    <w:name w:val="61C22E226BEE45419B5D2FCD76CF06B5"/>
  </w:style>
  <w:style w:type="paragraph" w:customStyle="1" w:styleId="D3FBC3B1831F40FB939E19CCBE3E5396">
    <w:name w:val="D3FBC3B1831F40FB939E19CCBE3E5396"/>
  </w:style>
  <w:style w:type="paragraph" w:customStyle="1" w:styleId="73FA3DC22BE24B3FB7800823A417983F">
    <w:name w:val="73FA3DC22BE24B3FB7800823A417983F"/>
  </w:style>
  <w:style w:type="paragraph" w:customStyle="1" w:styleId="3545CC46D4B34A15B2CADC4C5948605E">
    <w:name w:val="3545CC46D4B34A15B2CADC4C5948605E"/>
  </w:style>
  <w:style w:type="paragraph" w:customStyle="1" w:styleId="C0EFB7BB542844C1A7FCFF564C316F6E">
    <w:name w:val="C0EFB7BB542844C1A7FCFF564C316F6E"/>
  </w:style>
  <w:style w:type="paragraph" w:customStyle="1" w:styleId="68A2AC72CF5E43DD8115C832BCE66CDE">
    <w:name w:val="68A2AC72CF5E43DD8115C832BCE66CDE"/>
  </w:style>
  <w:style w:type="paragraph" w:customStyle="1" w:styleId="0BA2F8ABBD304F07AEC9BB8C3E019AAF">
    <w:name w:val="0BA2F8ABBD304F07AEC9BB8C3E019AAF"/>
  </w:style>
  <w:style w:type="paragraph" w:customStyle="1" w:styleId="D99167135F954B70B7E238F2356A47C5">
    <w:name w:val="D99167135F954B70B7E238F2356A47C5"/>
  </w:style>
  <w:style w:type="paragraph" w:customStyle="1" w:styleId="12FAED622840443EACBD7A7A4ACA81D8">
    <w:name w:val="12FAED622840443EACBD7A7A4ACA81D8"/>
  </w:style>
  <w:style w:type="paragraph" w:customStyle="1" w:styleId="B5660EF43E8F4EC19AEE8B06A49653CE">
    <w:name w:val="B5660EF43E8F4EC19AEE8B06A49653CE"/>
  </w:style>
  <w:style w:type="paragraph" w:customStyle="1" w:styleId="8706F84F65BF4A85940794F35B6254D6">
    <w:name w:val="8706F84F65BF4A85940794F35B6254D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5F1A8E2C1E944B82B3EF7D3D9754E29F">
    <w:name w:val="5F1A8E2C1E944B82B3EF7D3D9754E29F"/>
  </w:style>
  <w:style w:type="paragraph" w:customStyle="1" w:styleId="F31C2CFC95E74CC8B39FB6EF2037144B">
    <w:name w:val="F31C2CFC95E74CC8B39FB6EF2037144B"/>
  </w:style>
  <w:style w:type="paragraph" w:customStyle="1" w:styleId="2B7CD545CEB142009E593535025EDC39">
    <w:name w:val="2B7CD545CEB142009E593535025EDC39"/>
  </w:style>
  <w:style w:type="paragraph" w:customStyle="1" w:styleId="421F5FF4C5284BF490D0BC387FFE3A99">
    <w:name w:val="421F5FF4C5284BF490D0BC387FFE3A99"/>
  </w:style>
  <w:style w:type="paragraph" w:customStyle="1" w:styleId="2EDBC254DEB64208990C4CB8F11289FB">
    <w:name w:val="2EDBC254DEB64208990C4CB8F11289FB"/>
  </w:style>
  <w:style w:type="paragraph" w:customStyle="1" w:styleId="ECAA26432B0D4A2AA4590567600AA56F">
    <w:name w:val="ECAA26432B0D4A2AA4590567600AA56F"/>
  </w:style>
  <w:style w:type="paragraph" w:customStyle="1" w:styleId="7F12EEB0E5194EC6890E481989002676">
    <w:name w:val="7F12EEB0E5194EC6890E481989002676"/>
  </w:style>
  <w:style w:type="paragraph" w:customStyle="1" w:styleId="679FAC91A69249469C4FF37F11852E56">
    <w:name w:val="679FAC91A69249469C4FF37F11852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matthew Turner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Turner</dc:creator>
  <cp:keywords/>
  <dc:description/>
  <cp:lastModifiedBy>Matthew Turner</cp:lastModifiedBy>
  <cp:revision>2</cp:revision>
  <dcterms:created xsi:type="dcterms:W3CDTF">2020-08-12T14:57:00Z</dcterms:created>
  <dcterms:modified xsi:type="dcterms:W3CDTF">2020-08-12T14:57:00Z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