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A1E65" w14:textId="6A57B612" w:rsidR="00D06709" w:rsidRPr="00DF1CB4" w:rsidRDefault="00D06709" w:rsidP="00DF6DA8">
      <w:pPr>
        <w:ind w:left="-284"/>
        <w:rPr>
          <w:sz w:val="8"/>
          <w:szCs w:val="12"/>
        </w:rPr>
      </w:pPr>
    </w:p>
    <w:tbl>
      <w:tblPr>
        <w:tblStyle w:val="TableGrid"/>
        <w:tblW w:w="11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9"/>
        <w:gridCol w:w="298"/>
        <w:gridCol w:w="120"/>
        <w:gridCol w:w="2264"/>
        <w:gridCol w:w="144"/>
        <w:gridCol w:w="286"/>
        <w:gridCol w:w="161"/>
        <w:gridCol w:w="2232"/>
        <w:gridCol w:w="149"/>
        <w:gridCol w:w="332"/>
        <w:gridCol w:w="244"/>
        <w:gridCol w:w="915"/>
        <w:gridCol w:w="298"/>
        <w:gridCol w:w="888"/>
        <w:gridCol w:w="149"/>
        <w:gridCol w:w="332"/>
        <w:gridCol w:w="149"/>
        <w:gridCol w:w="2196"/>
        <w:gridCol w:w="24"/>
      </w:tblGrid>
      <w:tr w:rsidR="00AD0DDD" w14:paraId="65CE0162" w14:textId="77777777" w:rsidTr="004D125B">
        <w:trPr>
          <w:trHeight w:val="1608"/>
        </w:trPr>
        <w:tc>
          <w:tcPr>
            <w:tcW w:w="11330" w:type="dxa"/>
            <w:gridSpan w:val="19"/>
          </w:tcPr>
          <w:p w14:paraId="10ACDBDD" w14:textId="1A00FA09" w:rsidR="00AD0DDD" w:rsidRPr="00E80718" w:rsidRDefault="003314C1" w:rsidP="00DF1CB4">
            <w:pPr>
              <w:pStyle w:val="Heading1"/>
              <w:rPr>
                <w:sz w:val="72"/>
              </w:rPr>
            </w:pPr>
            <w:r w:rsidRPr="00E80718">
              <w:rPr>
                <w:sz w:val="72"/>
              </w:rPr>
              <w:t xml:space="preserve">Matthew </w:t>
            </w:r>
            <w:r w:rsidR="00E80718" w:rsidRPr="00E80718">
              <w:rPr>
                <w:sz w:val="72"/>
              </w:rPr>
              <w:t xml:space="preserve">Bryce </w:t>
            </w:r>
            <w:r w:rsidRPr="00E80718">
              <w:rPr>
                <w:sz w:val="72"/>
              </w:rPr>
              <w:t>Turner</w:t>
            </w:r>
          </w:p>
          <w:p w14:paraId="527B7896" w14:textId="3A065BC5" w:rsidR="00AD0DDD" w:rsidRPr="00AD0DDD" w:rsidRDefault="003314C1" w:rsidP="00DF1CB4">
            <w:pPr>
              <w:pStyle w:val="Heading2"/>
            </w:pPr>
            <w:r w:rsidRPr="005836E4">
              <w:rPr>
                <w:sz w:val="28"/>
                <w:szCs w:val="18"/>
              </w:rPr>
              <w:t>full stack web developer</w:t>
            </w:r>
          </w:p>
        </w:tc>
      </w:tr>
      <w:tr w:rsidR="00AD0DDD" w14:paraId="53B317E3" w14:textId="77777777" w:rsidTr="004D125B">
        <w:trPr>
          <w:trHeight w:val="132"/>
        </w:trPr>
        <w:tc>
          <w:tcPr>
            <w:tcW w:w="11330" w:type="dxa"/>
            <w:gridSpan w:val="19"/>
            <w:vAlign w:val="center"/>
          </w:tcPr>
          <w:p w14:paraId="2B180636" w14:textId="40DEF3FE" w:rsidR="00AD0DDD" w:rsidRDefault="00AD0DDD" w:rsidP="00DF1CB4"/>
        </w:tc>
      </w:tr>
      <w:tr w:rsidR="005F5561" w14:paraId="143A5984" w14:textId="77777777" w:rsidTr="0012047D">
        <w:trPr>
          <w:gridAfter w:val="1"/>
          <w:wAfter w:w="24" w:type="dxa"/>
          <w:trHeight w:val="279"/>
        </w:trPr>
        <w:tc>
          <w:tcPr>
            <w:tcW w:w="149" w:type="dxa"/>
            <w:vAlign w:val="center"/>
          </w:tcPr>
          <w:p w14:paraId="18A84A3E" w14:textId="77777777" w:rsidR="005F5561" w:rsidRPr="00D06709" w:rsidRDefault="005F5561" w:rsidP="00DF1CB4"/>
        </w:tc>
        <w:tc>
          <w:tcPr>
            <w:tcW w:w="298" w:type="dxa"/>
            <w:shd w:val="clear" w:color="auto" w:fill="2C3B57" w:themeFill="text2"/>
            <w:vAlign w:val="center"/>
          </w:tcPr>
          <w:p w14:paraId="0B34D9C9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20" w:type="dxa"/>
            <w:vAlign w:val="center"/>
          </w:tcPr>
          <w:p w14:paraId="05939C69" w14:textId="77777777" w:rsidR="005F5561" w:rsidRPr="00D06709" w:rsidRDefault="005F5561" w:rsidP="00DF1CB4"/>
        </w:tc>
        <w:tc>
          <w:tcPr>
            <w:tcW w:w="2264" w:type="dxa"/>
            <w:vAlign w:val="center"/>
          </w:tcPr>
          <w:p w14:paraId="0AE417F4" w14:textId="350B8BAF" w:rsidR="005F5561" w:rsidRPr="00FA4DB0" w:rsidRDefault="00A2279B" w:rsidP="00DF1CB4">
            <w:r>
              <w:t>083</w:t>
            </w:r>
            <w:r w:rsidR="001E6006">
              <w:t>-</w:t>
            </w:r>
            <w:r>
              <w:t>0737204</w:t>
            </w:r>
          </w:p>
        </w:tc>
        <w:tc>
          <w:tcPr>
            <w:tcW w:w="144" w:type="dxa"/>
            <w:vAlign w:val="center"/>
          </w:tcPr>
          <w:p w14:paraId="6B779AC5" w14:textId="77777777" w:rsidR="005F5561" w:rsidRDefault="005F5561" w:rsidP="00DF1CB4"/>
        </w:tc>
        <w:tc>
          <w:tcPr>
            <w:tcW w:w="286" w:type="dxa"/>
            <w:shd w:val="clear" w:color="auto" w:fill="2C3B57" w:themeFill="text2"/>
            <w:vAlign w:val="center"/>
          </w:tcPr>
          <w:p w14:paraId="66795B12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61" w:type="dxa"/>
            <w:vAlign w:val="center"/>
          </w:tcPr>
          <w:p w14:paraId="58A7A3C5" w14:textId="77777777" w:rsidR="005F5561" w:rsidRDefault="005F5561" w:rsidP="00DF1CB4"/>
        </w:tc>
        <w:tc>
          <w:tcPr>
            <w:tcW w:w="2232" w:type="dxa"/>
            <w:vAlign w:val="center"/>
          </w:tcPr>
          <w:p w14:paraId="32429B6D" w14:textId="39DF513E" w:rsidR="005F5561" w:rsidRPr="00FA4DB0" w:rsidRDefault="00E76EB3" w:rsidP="00DF1CB4">
            <w:hyperlink r:id="rId11" w:history="1">
              <w:r w:rsidR="005836E4" w:rsidRPr="00EF301B">
                <w:rPr>
                  <w:rStyle w:val="Hyperlink"/>
                </w:rPr>
                <w:t>matthewturner.design@outlook.com</w:t>
              </w:r>
            </w:hyperlink>
          </w:p>
        </w:tc>
        <w:tc>
          <w:tcPr>
            <w:tcW w:w="149" w:type="dxa"/>
            <w:vAlign w:val="center"/>
          </w:tcPr>
          <w:p w14:paraId="40517CCA" w14:textId="24FA8A9A" w:rsidR="005F5561" w:rsidRDefault="005F5561" w:rsidP="00DF1CB4"/>
        </w:tc>
        <w:tc>
          <w:tcPr>
            <w:tcW w:w="332" w:type="dxa"/>
            <w:shd w:val="clear" w:color="auto" w:fill="2C3B57" w:themeFill="text2"/>
            <w:vAlign w:val="center"/>
          </w:tcPr>
          <w:p w14:paraId="112D2335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244" w:type="dxa"/>
            <w:vAlign w:val="center"/>
          </w:tcPr>
          <w:p w14:paraId="0BAC6938" w14:textId="421AB528" w:rsidR="005F5561" w:rsidRDefault="005F5561" w:rsidP="00DF1CB4"/>
        </w:tc>
        <w:tc>
          <w:tcPr>
            <w:tcW w:w="2101" w:type="dxa"/>
            <w:gridSpan w:val="3"/>
            <w:vAlign w:val="center"/>
          </w:tcPr>
          <w:p w14:paraId="704D4F53" w14:textId="36C7804F" w:rsidR="005F5561" w:rsidRPr="00FA4DB0" w:rsidRDefault="00A2279B" w:rsidP="00DF1CB4">
            <w:r>
              <w:t>Flat 7, 15 South Parade, Waterford City</w:t>
            </w:r>
          </w:p>
        </w:tc>
        <w:tc>
          <w:tcPr>
            <w:tcW w:w="149" w:type="dxa"/>
            <w:vAlign w:val="center"/>
          </w:tcPr>
          <w:p w14:paraId="60E91604" w14:textId="15ED2F28" w:rsidR="005F5561" w:rsidRDefault="005F5561" w:rsidP="00DF1CB4"/>
        </w:tc>
        <w:tc>
          <w:tcPr>
            <w:tcW w:w="332" w:type="dxa"/>
            <w:shd w:val="clear" w:color="auto" w:fill="2C3B57" w:themeFill="text2"/>
            <w:vAlign w:val="center"/>
          </w:tcPr>
          <w:p w14:paraId="68FE82D3" w14:textId="05E2C491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9" w:type="dxa"/>
            <w:vAlign w:val="center"/>
          </w:tcPr>
          <w:p w14:paraId="06EDBDA9" w14:textId="77777777" w:rsidR="005F5561" w:rsidRDefault="005F5561" w:rsidP="00DF1CB4"/>
        </w:tc>
        <w:tc>
          <w:tcPr>
            <w:tcW w:w="2196" w:type="dxa"/>
            <w:vAlign w:val="center"/>
          </w:tcPr>
          <w:p w14:paraId="6991AA2C" w14:textId="41F0BE02" w:rsidR="005F5561" w:rsidRPr="00FA4DB0" w:rsidRDefault="00DF6DA8" w:rsidP="00DF1C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81382F1" wp14:editId="6BBCCBFF">
                      <wp:simplePos x="0" y="0"/>
                      <wp:positionH relativeFrom="page">
                        <wp:posOffset>677545</wp:posOffset>
                      </wp:positionH>
                      <wp:positionV relativeFrom="paragraph">
                        <wp:posOffset>-8890</wp:posOffset>
                      </wp:positionV>
                      <wp:extent cx="695325" cy="26670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287CBA" w14:textId="048B0220" w:rsidR="00956F8E" w:rsidRPr="006161E5" w:rsidRDefault="00E76EB3" w:rsidP="00956F8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hyperlink r:id="rId12" w:history="1">
                                    <w:r w:rsidR="00956F8E" w:rsidRPr="006161E5">
                                      <w:rPr>
                                        <w:rStyle w:val="Hyperlink"/>
                                        <w:b/>
                                        <w:bCs/>
                                      </w:rPr>
                                      <w:t>Git</w:t>
                                    </w:r>
                                    <w:r w:rsidR="006161E5">
                                      <w:rPr>
                                        <w:rStyle w:val="Hyperlink"/>
                                        <w:b/>
                                        <w:bCs/>
                                      </w:rPr>
                                      <w:t>H</w:t>
                                    </w:r>
                                    <w:r w:rsidR="00956F8E" w:rsidRPr="006161E5">
                                      <w:rPr>
                                        <w:rStyle w:val="Hyperlink"/>
                                        <w:b/>
                                        <w:bCs/>
                                      </w:rPr>
                                      <w:t>ub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382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3.35pt;margin-top:-.7pt;width:54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" stroked="f">
                      <v:textbox>
                        <w:txbxContent>
                          <w:p w14:paraId="75287CBA" w14:textId="048B0220" w:rsidR="00956F8E" w:rsidRPr="006161E5" w:rsidRDefault="00E76EB3" w:rsidP="00956F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13" w:history="1">
                              <w:r w:rsidR="00956F8E" w:rsidRPr="006161E5">
                                <w:rPr>
                                  <w:rStyle w:val="Hyperlink"/>
                                  <w:b/>
                                  <w:bCs/>
                                </w:rPr>
                                <w:t>Git</w:t>
                              </w:r>
                              <w:r w:rsidR="006161E5">
                                <w:rPr>
                                  <w:rStyle w:val="Hyperlink"/>
                                  <w:b/>
                                  <w:bCs/>
                                </w:rPr>
                                <w:t>H</w:t>
                              </w:r>
                              <w:r w:rsidR="00956F8E" w:rsidRPr="006161E5">
                                <w:rPr>
                                  <w:rStyle w:val="Hyperlink"/>
                                  <w:b/>
                                  <w:bCs/>
                                </w:rPr>
                                <w:t>ub</w:t>
                              </w:r>
                            </w:hyperlink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hyperlink r:id="rId14" w:history="1">
              <w:r w:rsidR="00A2279B" w:rsidRPr="00A2279B">
                <w:rPr>
                  <w:rStyle w:val="Hyperlink"/>
                </w:rPr>
                <w:t>My Website</w:t>
              </w:r>
            </w:hyperlink>
          </w:p>
        </w:tc>
      </w:tr>
      <w:tr w:rsidR="00AD0DDD" w14:paraId="2591138C" w14:textId="77777777" w:rsidTr="004D125B">
        <w:trPr>
          <w:trHeight w:val="143"/>
        </w:trPr>
        <w:tc>
          <w:tcPr>
            <w:tcW w:w="11330" w:type="dxa"/>
            <w:gridSpan w:val="19"/>
            <w:vAlign w:val="center"/>
          </w:tcPr>
          <w:p w14:paraId="1D88D647" w14:textId="47EEDB3C" w:rsidR="00AD0DDD" w:rsidRDefault="00AD0DDD" w:rsidP="00DF1CB4"/>
        </w:tc>
      </w:tr>
      <w:tr w:rsidR="00560EA0" w14:paraId="5602158B" w14:textId="77777777" w:rsidTr="004D125B">
        <w:trPr>
          <w:trHeight w:val="154"/>
        </w:trPr>
        <w:tc>
          <w:tcPr>
            <w:tcW w:w="7294" w:type="dxa"/>
            <w:gridSpan w:val="12"/>
            <w:vMerge w:val="restart"/>
            <w:vAlign w:val="bottom"/>
          </w:tcPr>
          <w:p w14:paraId="75B953F5" w14:textId="7A2A4C8C" w:rsidR="00560EA0" w:rsidRDefault="003314C1" w:rsidP="00DF1CB4">
            <w:pPr>
              <w:pStyle w:val="Heading3"/>
            </w:pPr>
            <w:r>
              <w:t>Skills</w:t>
            </w:r>
          </w:p>
          <w:p w14:paraId="49A7ACB6" w14:textId="1651FB33" w:rsidR="003314C1" w:rsidRPr="003314C1" w:rsidRDefault="003314C1" w:rsidP="003314C1"/>
        </w:tc>
        <w:tc>
          <w:tcPr>
            <w:tcW w:w="298" w:type="dxa"/>
            <w:vMerge w:val="restart"/>
            <w:vAlign w:val="bottom"/>
          </w:tcPr>
          <w:p w14:paraId="4099AD91" w14:textId="41344AB2" w:rsidR="00560EA0" w:rsidRDefault="00560EA0" w:rsidP="00DF1CB4"/>
        </w:tc>
        <w:tc>
          <w:tcPr>
            <w:tcW w:w="3738" w:type="dxa"/>
            <w:gridSpan w:val="6"/>
            <w:vAlign w:val="bottom"/>
          </w:tcPr>
          <w:p w14:paraId="62A45948" w14:textId="5ED4221E" w:rsidR="00560EA0" w:rsidRDefault="00560EA0" w:rsidP="00DF1CB4"/>
        </w:tc>
      </w:tr>
      <w:tr w:rsidR="00560EA0" w14:paraId="07DFB779" w14:textId="77777777" w:rsidTr="004D125B">
        <w:trPr>
          <w:trHeight w:val="378"/>
        </w:trPr>
        <w:tc>
          <w:tcPr>
            <w:tcW w:w="7294" w:type="dxa"/>
            <w:gridSpan w:val="12"/>
            <w:vMerge/>
            <w:vAlign w:val="bottom"/>
          </w:tcPr>
          <w:p w14:paraId="29014F0A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98" w:type="dxa"/>
            <w:vMerge/>
            <w:vAlign w:val="bottom"/>
          </w:tcPr>
          <w:p w14:paraId="3241E86F" w14:textId="77777777" w:rsidR="00560EA0" w:rsidRDefault="00560EA0" w:rsidP="00DF1CB4"/>
        </w:tc>
        <w:tc>
          <w:tcPr>
            <w:tcW w:w="3738" w:type="dxa"/>
            <w:gridSpan w:val="6"/>
            <w:shd w:val="clear" w:color="auto" w:fill="CADEE5" w:themeFill="background2"/>
            <w:vAlign w:val="bottom"/>
          </w:tcPr>
          <w:p w14:paraId="257EADD6" w14:textId="3F5D9EC7" w:rsidR="00560EA0" w:rsidRDefault="00E76EB3" w:rsidP="00DF1CB4">
            <w:pPr>
              <w:pStyle w:val="Heading3"/>
            </w:pPr>
            <w:sdt>
              <w:sdtPr>
                <w:id w:val="-2075571490"/>
                <w:placeholder>
                  <w:docPart w:val="6ED48C839E754C5B93781B1667A279F3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6558877A" w14:textId="77777777" w:rsidTr="004D125B">
        <w:trPr>
          <w:trHeight w:val="1496"/>
        </w:trPr>
        <w:tc>
          <w:tcPr>
            <w:tcW w:w="7294" w:type="dxa"/>
            <w:gridSpan w:val="12"/>
          </w:tcPr>
          <w:tbl>
            <w:tblPr>
              <w:tblStyle w:val="TableGrid"/>
              <w:tblW w:w="728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6"/>
              <w:gridCol w:w="1456"/>
              <w:gridCol w:w="1456"/>
              <w:gridCol w:w="1456"/>
              <w:gridCol w:w="1457"/>
            </w:tblGrid>
            <w:tr w:rsidR="00A2279B" w14:paraId="08FDA501" w14:textId="77777777" w:rsidTr="004D125B">
              <w:trPr>
                <w:trHeight w:val="421"/>
                <w:jc w:val="center"/>
              </w:trPr>
              <w:tc>
                <w:tcPr>
                  <w:tcW w:w="1456" w:type="dxa"/>
                </w:tcPr>
                <w:p w14:paraId="43EE40B1" w14:textId="5358D211" w:rsidR="00A2279B" w:rsidRPr="006D77EF" w:rsidRDefault="006D77EF" w:rsidP="006D77EF">
                  <w:r w:rsidRPr="006D77EF">
                    <w:t>Html5</w:t>
                  </w:r>
                </w:p>
              </w:tc>
              <w:tc>
                <w:tcPr>
                  <w:tcW w:w="1456" w:type="dxa"/>
                </w:tcPr>
                <w:p w14:paraId="2634A90F" w14:textId="6A70BC8C" w:rsidR="00A2279B" w:rsidRPr="006D77EF" w:rsidRDefault="006D77EF" w:rsidP="006D77EF">
                  <w:r w:rsidRPr="006D77EF">
                    <w:t>Css3</w:t>
                  </w:r>
                </w:p>
              </w:tc>
              <w:tc>
                <w:tcPr>
                  <w:tcW w:w="1456" w:type="dxa"/>
                </w:tcPr>
                <w:p w14:paraId="4D46675C" w14:textId="0E335974" w:rsidR="00A2279B" w:rsidRPr="006D77EF" w:rsidRDefault="006D77EF" w:rsidP="006D77EF">
                  <w:r w:rsidRPr="006D77EF">
                    <w:t>Less/sass</w:t>
                  </w:r>
                </w:p>
              </w:tc>
              <w:tc>
                <w:tcPr>
                  <w:tcW w:w="1456" w:type="dxa"/>
                </w:tcPr>
                <w:p w14:paraId="20F81621" w14:textId="7BAAA0B3" w:rsidR="00A2279B" w:rsidRPr="006D77EF" w:rsidRDefault="00F36D45" w:rsidP="006D77EF">
                  <w:r w:rsidRPr="006D77EF">
                    <w:t>JavaScript</w:t>
                  </w:r>
                </w:p>
              </w:tc>
              <w:tc>
                <w:tcPr>
                  <w:tcW w:w="1457" w:type="dxa"/>
                </w:tcPr>
                <w:p w14:paraId="6875C46E" w14:textId="5B7F6803" w:rsidR="00A2279B" w:rsidRPr="006D77EF" w:rsidRDefault="006D77EF" w:rsidP="006D77EF">
                  <w:r w:rsidRPr="006D77EF">
                    <w:t>Python</w:t>
                  </w:r>
                </w:p>
              </w:tc>
            </w:tr>
            <w:tr w:rsidR="00A2279B" w14:paraId="067F4514" w14:textId="77777777" w:rsidTr="004D125B">
              <w:trPr>
                <w:trHeight w:val="412"/>
                <w:jc w:val="center"/>
              </w:trPr>
              <w:tc>
                <w:tcPr>
                  <w:tcW w:w="1456" w:type="dxa"/>
                </w:tcPr>
                <w:p w14:paraId="05AFC034" w14:textId="699623AE" w:rsidR="00A2279B" w:rsidRPr="006D77EF" w:rsidRDefault="006D77EF" w:rsidP="006D77EF">
                  <w:r w:rsidRPr="006D77EF">
                    <w:t>Django</w:t>
                  </w:r>
                </w:p>
              </w:tc>
              <w:tc>
                <w:tcPr>
                  <w:tcW w:w="1456" w:type="dxa"/>
                </w:tcPr>
                <w:p w14:paraId="426D3E24" w14:textId="1CFF4A62" w:rsidR="00A2279B" w:rsidRPr="006D77EF" w:rsidRDefault="00F36D45" w:rsidP="006D77EF">
                  <w:r w:rsidRPr="006D77EF">
                    <w:t>MySQL</w:t>
                  </w:r>
                </w:p>
              </w:tc>
              <w:tc>
                <w:tcPr>
                  <w:tcW w:w="1456" w:type="dxa"/>
                </w:tcPr>
                <w:p w14:paraId="73F5CE35" w14:textId="18C19CC3" w:rsidR="00A2279B" w:rsidRPr="006D77EF" w:rsidRDefault="006D77EF" w:rsidP="006D77EF">
                  <w:r w:rsidRPr="006D77EF">
                    <w:t>Postgres</w:t>
                  </w:r>
                </w:p>
              </w:tc>
              <w:tc>
                <w:tcPr>
                  <w:tcW w:w="1456" w:type="dxa"/>
                </w:tcPr>
                <w:p w14:paraId="37F4AD02" w14:textId="4F67B940" w:rsidR="00A2279B" w:rsidRPr="006D77EF" w:rsidRDefault="00F36D45" w:rsidP="006D77EF">
                  <w:r w:rsidRPr="006D77EF">
                    <w:t>GitHub</w:t>
                  </w:r>
                </w:p>
              </w:tc>
              <w:tc>
                <w:tcPr>
                  <w:tcW w:w="1457" w:type="dxa"/>
                </w:tcPr>
                <w:p w14:paraId="409DF2FA" w14:textId="4FE1958D" w:rsidR="00A2279B" w:rsidRPr="006D77EF" w:rsidRDefault="006D77EF" w:rsidP="006D77EF">
                  <w:r w:rsidRPr="006D77EF">
                    <w:t>Heroku</w:t>
                  </w:r>
                </w:p>
              </w:tc>
            </w:tr>
            <w:tr w:rsidR="00A2279B" w14:paraId="280027F6" w14:textId="77777777" w:rsidTr="004D125B">
              <w:trPr>
                <w:trHeight w:val="415"/>
                <w:jc w:val="center"/>
              </w:trPr>
              <w:tc>
                <w:tcPr>
                  <w:tcW w:w="1456" w:type="dxa"/>
                </w:tcPr>
                <w:p w14:paraId="5B89C517" w14:textId="7188CF4F" w:rsidR="00A2279B" w:rsidRPr="006D77EF" w:rsidRDefault="006D77EF" w:rsidP="006D77EF">
                  <w:r w:rsidRPr="006D77EF">
                    <w:t>React</w:t>
                  </w:r>
                </w:p>
              </w:tc>
              <w:tc>
                <w:tcPr>
                  <w:tcW w:w="1456" w:type="dxa"/>
                </w:tcPr>
                <w:p w14:paraId="4F5ADF5E" w14:textId="50382842" w:rsidR="00A2279B" w:rsidRPr="006D77EF" w:rsidRDefault="00F36D45" w:rsidP="006D77EF">
                  <w:r w:rsidRPr="006D77EF">
                    <w:t>WordPress</w:t>
                  </w:r>
                </w:p>
              </w:tc>
              <w:tc>
                <w:tcPr>
                  <w:tcW w:w="1456" w:type="dxa"/>
                </w:tcPr>
                <w:p w14:paraId="6C37F515" w14:textId="30BFDF1D" w:rsidR="00A2279B" w:rsidRPr="006D77EF" w:rsidRDefault="006D77EF" w:rsidP="006D77EF">
                  <w:r w:rsidRPr="006D77EF">
                    <w:t>Api’s</w:t>
                  </w:r>
                </w:p>
              </w:tc>
              <w:tc>
                <w:tcPr>
                  <w:tcW w:w="1456" w:type="dxa"/>
                </w:tcPr>
                <w:p w14:paraId="39C221F6" w14:textId="4BF8A217" w:rsidR="00A2279B" w:rsidRPr="006D77EF" w:rsidRDefault="006D77EF" w:rsidP="006D77EF">
                  <w:r w:rsidRPr="006D77EF">
                    <w:t>Stripe</w:t>
                  </w:r>
                </w:p>
              </w:tc>
              <w:tc>
                <w:tcPr>
                  <w:tcW w:w="1457" w:type="dxa"/>
                </w:tcPr>
                <w:p w14:paraId="679DB39B" w14:textId="54B7C5FB" w:rsidR="00A2279B" w:rsidRPr="006D77EF" w:rsidRDefault="006D77EF" w:rsidP="006D77EF">
                  <w:r w:rsidRPr="006D77EF">
                    <w:t>S</w:t>
                  </w:r>
                  <w:r w:rsidR="00F36D45">
                    <w:t>EO</w:t>
                  </w:r>
                </w:p>
              </w:tc>
            </w:tr>
          </w:tbl>
          <w:p w14:paraId="2C8E506F" w14:textId="76FFE372" w:rsidR="001E6006" w:rsidRDefault="001E6006" w:rsidP="00DF1CB4">
            <w:pPr>
              <w:pStyle w:val="Text"/>
            </w:pPr>
          </w:p>
        </w:tc>
        <w:tc>
          <w:tcPr>
            <w:tcW w:w="298" w:type="dxa"/>
            <w:vMerge w:val="restart"/>
            <w:vAlign w:val="center"/>
          </w:tcPr>
          <w:p w14:paraId="6AB083FE" w14:textId="77777777" w:rsidR="00AD6FA4" w:rsidRDefault="00AD6FA4" w:rsidP="00DF1CB4"/>
        </w:tc>
        <w:tc>
          <w:tcPr>
            <w:tcW w:w="3738" w:type="dxa"/>
            <w:gridSpan w:val="6"/>
            <w:vMerge w:val="restart"/>
            <w:shd w:val="clear" w:color="auto" w:fill="CADEE5" w:themeFill="background2"/>
          </w:tcPr>
          <w:p w14:paraId="10C4A708" w14:textId="498D36E3" w:rsidR="00AD6FA4" w:rsidRDefault="00E76EB3" w:rsidP="00DF1CB4">
            <w:pPr>
              <w:pStyle w:val="Text"/>
              <w:rPr>
                <w:b/>
                <w:bCs/>
              </w:rPr>
            </w:pPr>
            <w:hyperlink r:id="rId15" w:history="1">
              <w:r w:rsidR="00CC519C" w:rsidRPr="00CC519C">
                <w:rPr>
                  <w:rStyle w:val="Hyperlink"/>
                  <w:b/>
                  <w:bCs/>
                </w:rPr>
                <w:t>Code Institute</w:t>
              </w:r>
            </w:hyperlink>
          </w:p>
          <w:p w14:paraId="01FC01B4" w14:textId="7D88214C" w:rsidR="00CC519C" w:rsidRDefault="00CC519C" w:rsidP="00DF6DA8">
            <w:pPr>
              <w:pStyle w:val="Text"/>
              <w:spacing w:line="276" w:lineRule="auto"/>
              <w:rPr>
                <w:b/>
                <w:bCs/>
              </w:rPr>
            </w:pPr>
            <w:r w:rsidRPr="00CC519C">
              <w:rPr>
                <w:b/>
                <w:bCs/>
              </w:rPr>
              <w:t>Diploma in Full Stack Web Development</w:t>
            </w:r>
            <w:r>
              <w:rPr>
                <w:b/>
                <w:bCs/>
              </w:rPr>
              <w:t xml:space="preserve"> </w:t>
            </w:r>
            <w:r w:rsidRPr="00DF6DA8">
              <w:rPr>
                <w:b/>
                <w:bCs/>
                <w:sz w:val="18"/>
                <w:szCs w:val="20"/>
              </w:rPr>
              <w:t>(</w:t>
            </w:r>
            <w:r w:rsidRPr="00DF6DA8">
              <w:rPr>
                <w:b/>
                <w:bCs/>
                <w:i/>
                <w:iCs/>
                <w:sz w:val="18"/>
                <w:szCs w:val="20"/>
              </w:rPr>
              <w:t>University credit Rated</w:t>
            </w:r>
            <w:r w:rsidRPr="00DF6DA8">
              <w:rPr>
                <w:b/>
                <w:bCs/>
                <w:sz w:val="18"/>
                <w:szCs w:val="20"/>
              </w:rPr>
              <w:t>)</w:t>
            </w:r>
          </w:p>
          <w:p w14:paraId="2BDA6BD4" w14:textId="7365617D" w:rsidR="00CC519C" w:rsidRPr="00CC519C" w:rsidRDefault="00CC519C" w:rsidP="00DF6DA8">
            <w:pPr>
              <w:pStyle w:val="Text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2018 </w:t>
            </w:r>
            <w:r w:rsidR="0076102D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20</w:t>
            </w:r>
            <w:r w:rsidR="001E6006">
              <w:rPr>
                <w:b/>
                <w:bCs/>
              </w:rPr>
              <w:t>20</w:t>
            </w:r>
          </w:p>
          <w:p w14:paraId="7040A251" w14:textId="490579AF" w:rsidR="00AD6FA4" w:rsidRPr="00DF6DA8" w:rsidRDefault="007554DF" w:rsidP="00DF6DA8">
            <w:pPr>
              <w:pStyle w:val="Text"/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</w:rPr>
              <w:t>2nd</w:t>
            </w:r>
            <w:r w:rsidR="00DF6DA8">
              <w:rPr>
                <w:b/>
                <w:bCs/>
              </w:rPr>
              <w:t xml:space="preserve"> Class </w:t>
            </w:r>
            <w:r w:rsidR="00F36D45">
              <w:rPr>
                <w:b/>
                <w:bCs/>
              </w:rPr>
              <w:t>Honours</w:t>
            </w:r>
          </w:p>
          <w:p w14:paraId="7A9FEFC3" w14:textId="2496EC53" w:rsidR="00AD6FA4" w:rsidRDefault="00AD6FA4" w:rsidP="00DF1CB4">
            <w:pPr>
              <w:pStyle w:val="Text"/>
              <w:rPr>
                <w:b/>
                <w:bCs/>
              </w:rPr>
            </w:pPr>
          </w:p>
          <w:p w14:paraId="56448D55" w14:textId="67D61C9B" w:rsidR="000D6FCA" w:rsidRDefault="000D6FCA" w:rsidP="000D6FCA">
            <w:pPr>
              <w:rPr>
                <w:b/>
                <w:bCs/>
                <w:noProof/>
                <w:color w:val="2C3B57" w:themeColor="text2"/>
                <w:sz w:val="28"/>
                <w:szCs w:val="36"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  </w:t>
            </w:r>
            <w:r w:rsidRPr="000D6FCA">
              <w:rPr>
                <w:b/>
                <w:bCs/>
                <w:noProof/>
                <w:color w:val="2C3B57" w:themeColor="text2"/>
                <w:sz w:val="28"/>
                <w:szCs w:val="36"/>
                <w:lang w:val="en-AU" w:eastAsia="en-AU"/>
              </w:rPr>
              <w:t>SHORT COURSES</w:t>
            </w:r>
          </w:p>
          <w:p w14:paraId="1C14659D" w14:textId="1F5E7F23" w:rsidR="000D6FCA" w:rsidRPr="001E6006" w:rsidRDefault="000D6FCA" w:rsidP="00DF6DA8">
            <w:pPr>
              <w:pStyle w:val="ListParagraph"/>
              <w:numPr>
                <w:ilvl w:val="0"/>
                <w:numId w:val="12"/>
              </w:numPr>
              <w:ind w:left="774"/>
              <w:rPr>
                <w:rFonts w:asciiTheme="minorHAnsi" w:hAnsiTheme="minorHAnsi" w:cstheme="minorHAnsi"/>
                <w:sz w:val="20"/>
                <w:szCs w:val="22"/>
              </w:rPr>
            </w:pPr>
            <w:r w:rsidRPr="001E6006">
              <w:rPr>
                <w:rFonts w:asciiTheme="minorHAnsi" w:hAnsiTheme="minorHAnsi" w:cstheme="minorHAnsi"/>
                <w:sz w:val="20"/>
                <w:szCs w:val="22"/>
              </w:rPr>
              <w:t>rEACT</w:t>
            </w:r>
            <w:r w:rsidR="004412D1" w:rsidRPr="001E6006">
              <w:rPr>
                <w:rFonts w:asciiTheme="minorHAnsi" w:hAnsiTheme="minorHAnsi" w:cstheme="minorHAnsi"/>
                <w:sz w:val="20"/>
                <w:szCs w:val="22"/>
              </w:rPr>
              <w:t xml:space="preserve"> -</w:t>
            </w:r>
            <w:r w:rsidRPr="001E6006">
              <w:rPr>
                <w:rFonts w:asciiTheme="minorHAnsi" w:hAnsiTheme="minorHAnsi" w:cstheme="minorHAnsi"/>
                <w:sz w:val="20"/>
                <w:szCs w:val="22"/>
              </w:rPr>
              <w:t xml:space="preserve"> THE COMPLETE GUIDE</w:t>
            </w:r>
          </w:p>
          <w:p w14:paraId="7F581722" w14:textId="0A3FFA46" w:rsidR="000D6FCA" w:rsidRPr="001E6006" w:rsidRDefault="000D6FCA" w:rsidP="00DF6DA8">
            <w:pPr>
              <w:pStyle w:val="ListParagraph"/>
              <w:numPr>
                <w:ilvl w:val="0"/>
                <w:numId w:val="12"/>
              </w:numPr>
              <w:ind w:left="774"/>
              <w:rPr>
                <w:rFonts w:asciiTheme="minorHAnsi" w:hAnsiTheme="minorHAnsi" w:cstheme="minorHAnsi"/>
                <w:sz w:val="20"/>
                <w:szCs w:val="22"/>
              </w:rPr>
            </w:pPr>
            <w:r w:rsidRPr="001E6006">
              <w:rPr>
                <w:rFonts w:asciiTheme="minorHAnsi" w:hAnsiTheme="minorHAnsi" w:cstheme="minorHAnsi"/>
                <w:sz w:val="20"/>
                <w:szCs w:val="22"/>
              </w:rPr>
              <w:t>BETTER WAY TOWARDS CSS USING lESS &amp; sASS</w:t>
            </w:r>
          </w:p>
          <w:p w14:paraId="537108D3" w14:textId="0A4CB781" w:rsidR="000D6FCA" w:rsidRPr="001E6006" w:rsidRDefault="000D6FCA" w:rsidP="00DF6DA8">
            <w:pPr>
              <w:pStyle w:val="ListParagraph"/>
              <w:numPr>
                <w:ilvl w:val="0"/>
                <w:numId w:val="12"/>
              </w:numPr>
              <w:ind w:left="774"/>
              <w:rPr>
                <w:rFonts w:asciiTheme="minorHAnsi" w:hAnsiTheme="minorHAnsi" w:cstheme="minorHAnsi"/>
                <w:sz w:val="20"/>
                <w:szCs w:val="22"/>
              </w:rPr>
            </w:pPr>
            <w:r w:rsidRPr="001E6006">
              <w:rPr>
                <w:rFonts w:asciiTheme="minorHAnsi" w:hAnsiTheme="minorHAnsi" w:cstheme="minorHAnsi"/>
                <w:sz w:val="20"/>
                <w:szCs w:val="22"/>
              </w:rPr>
              <w:t>COMPLETE PYTHON BOOTCAMP</w:t>
            </w:r>
          </w:p>
          <w:p w14:paraId="3C287720" w14:textId="046ADDEF" w:rsidR="000D6FCA" w:rsidRPr="001E6006" w:rsidRDefault="000D6FCA" w:rsidP="00DF6DA8">
            <w:pPr>
              <w:pStyle w:val="ListParagraph"/>
              <w:numPr>
                <w:ilvl w:val="0"/>
                <w:numId w:val="12"/>
              </w:numPr>
              <w:ind w:left="774"/>
              <w:rPr>
                <w:rFonts w:asciiTheme="minorHAnsi" w:hAnsiTheme="minorHAnsi" w:cstheme="minorHAnsi"/>
                <w:sz w:val="20"/>
                <w:szCs w:val="22"/>
              </w:rPr>
            </w:pPr>
            <w:r w:rsidRPr="001E6006">
              <w:rPr>
                <w:rFonts w:asciiTheme="minorHAnsi" w:hAnsiTheme="minorHAnsi" w:cstheme="minorHAnsi"/>
                <w:sz w:val="20"/>
                <w:szCs w:val="22"/>
              </w:rPr>
              <w:t>MONGODB</w:t>
            </w:r>
          </w:p>
          <w:p w14:paraId="12D0D7B8" w14:textId="02433B85" w:rsidR="000D6FCA" w:rsidRPr="000D6FCA" w:rsidRDefault="000D6FCA" w:rsidP="00956F8E">
            <w:pPr>
              <w:pStyle w:val="ListParagraph"/>
              <w:numPr>
                <w:ilvl w:val="0"/>
                <w:numId w:val="0"/>
              </w:numPr>
              <w:ind w:left="501"/>
              <w:rPr>
                <w:sz w:val="20"/>
                <w:szCs w:val="22"/>
              </w:rPr>
            </w:pPr>
          </w:p>
          <w:p w14:paraId="4CF4FAFA" w14:textId="77777777" w:rsidR="000D6FCA" w:rsidRPr="00CC519C" w:rsidRDefault="000D6FCA" w:rsidP="00DF1CB4">
            <w:pPr>
              <w:pStyle w:val="Text"/>
              <w:rPr>
                <w:b/>
                <w:bCs/>
              </w:rPr>
            </w:pPr>
          </w:p>
          <w:p w14:paraId="64D7640B" w14:textId="77777777" w:rsidR="00AD6FA4" w:rsidRDefault="00E76EB3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44F3B6BAF5AB4D048B295EE6F1CF3DB0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607C64EA" w14:textId="75B88897" w:rsidR="004D125B" w:rsidRPr="001E6006" w:rsidRDefault="006D77EF" w:rsidP="00DF6DA8">
            <w:pPr>
              <w:pStyle w:val="ListParagraph"/>
              <w:ind w:left="77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 management</w:t>
            </w:r>
          </w:p>
          <w:p w14:paraId="19AA4A4B" w14:textId="001BE964" w:rsidR="004D125B" w:rsidRPr="001E6006" w:rsidRDefault="004D125B" w:rsidP="00DF6DA8">
            <w:pPr>
              <w:pStyle w:val="ListParagraph"/>
              <w:ind w:left="774"/>
              <w:rPr>
                <w:rFonts w:asciiTheme="minorHAnsi" w:hAnsiTheme="minorHAnsi" w:cstheme="minorHAnsi"/>
              </w:rPr>
            </w:pPr>
            <w:r w:rsidRPr="001E6006">
              <w:rPr>
                <w:rFonts w:asciiTheme="minorHAnsi" w:hAnsiTheme="minorHAnsi" w:cstheme="minorHAnsi"/>
              </w:rPr>
              <w:t>a</w:t>
            </w:r>
            <w:r w:rsidR="006D77EF">
              <w:rPr>
                <w:rFonts w:asciiTheme="minorHAnsi" w:hAnsiTheme="minorHAnsi" w:cstheme="minorHAnsi"/>
              </w:rPr>
              <w:t>ttention to detail</w:t>
            </w:r>
          </w:p>
          <w:p w14:paraId="351ABC6D" w14:textId="2896F322" w:rsidR="004D125B" w:rsidRPr="001E6006" w:rsidRDefault="006D77EF" w:rsidP="00DF6DA8">
            <w:pPr>
              <w:pStyle w:val="ListParagraph"/>
              <w:ind w:left="77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teamwork</w:t>
            </w:r>
          </w:p>
          <w:p w14:paraId="6BBA3B37" w14:textId="645CC4DC" w:rsidR="006D77EF" w:rsidRDefault="006D77EF" w:rsidP="00DF6DA8">
            <w:pPr>
              <w:pStyle w:val="ListParagraph"/>
              <w:ind w:left="77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self-motivated</w:t>
            </w:r>
          </w:p>
          <w:p w14:paraId="55F923BB" w14:textId="41064351" w:rsidR="006D77EF" w:rsidRPr="001E6006" w:rsidRDefault="006D77EF" w:rsidP="00DF6DA8">
            <w:pPr>
              <w:pStyle w:val="ListParagraph"/>
              <w:ind w:left="77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organisational skills</w:t>
            </w:r>
          </w:p>
          <w:p w14:paraId="74F13A5A" w14:textId="5663B8D8" w:rsidR="000D6FCA" w:rsidRPr="000D6FCA" w:rsidRDefault="000D6FCA" w:rsidP="006D77EF">
            <w:pPr>
              <w:pStyle w:val="ListParagraph"/>
              <w:numPr>
                <w:ilvl w:val="0"/>
                <w:numId w:val="0"/>
              </w:numPr>
              <w:ind w:left="774"/>
            </w:pPr>
          </w:p>
        </w:tc>
      </w:tr>
      <w:tr w:rsidR="00AD6FA4" w14:paraId="4EAC38F1" w14:textId="77777777" w:rsidTr="004D125B">
        <w:trPr>
          <w:trHeight w:val="574"/>
        </w:trPr>
        <w:tc>
          <w:tcPr>
            <w:tcW w:w="7294" w:type="dxa"/>
            <w:gridSpan w:val="12"/>
            <w:vAlign w:val="bottom"/>
          </w:tcPr>
          <w:p w14:paraId="53FF3E63" w14:textId="3E5BC675" w:rsidR="00C9463E" w:rsidRPr="00C9463E" w:rsidRDefault="003314C1" w:rsidP="00C9463E">
            <w:pPr>
              <w:pStyle w:val="Heading3"/>
              <w:rPr>
                <w:sz w:val="22"/>
                <w:szCs w:val="28"/>
              </w:rPr>
            </w:pPr>
            <w:r>
              <w:t>projects</w:t>
            </w:r>
            <w:r w:rsidR="00A44B89">
              <w:t xml:space="preserve"> &amp; WORK EXPERIENCE</w:t>
            </w:r>
          </w:p>
          <w:p w14:paraId="0641A23C" w14:textId="61B23D9E" w:rsidR="00C9463E" w:rsidRPr="0069146B" w:rsidRDefault="00C9463E" w:rsidP="00C9463E">
            <w:pPr>
              <w:ind w:left="142"/>
              <w:rPr>
                <w:b/>
                <w:bCs/>
                <w:sz w:val="22"/>
                <w:szCs w:val="28"/>
                <w:lang w:val="en-US"/>
              </w:rPr>
            </w:pPr>
            <w:r w:rsidRPr="00C9463E">
              <w:rPr>
                <w:b/>
                <w:bCs/>
                <w:sz w:val="22"/>
                <w:szCs w:val="28"/>
                <w:lang w:val="en-US"/>
              </w:rPr>
              <w:t xml:space="preserve">Please follow the link to my online </w:t>
            </w:r>
            <w:r>
              <w:rPr>
                <w:b/>
                <w:bCs/>
                <w:sz w:val="22"/>
                <w:szCs w:val="28"/>
                <w:lang w:val="en-US"/>
              </w:rPr>
              <w:t>p</w:t>
            </w:r>
            <w:r w:rsidRPr="00C9463E">
              <w:rPr>
                <w:b/>
                <w:bCs/>
                <w:sz w:val="22"/>
                <w:szCs w:val="28"/>
                <w:lang w:val="en-US"/>
              </w:rPr>
              <w:t xml:space="preserve">ortfolio to have a look </w:t>
            </w:r>
            <w:r w:rsidR="00A44B89">
              <w:rPr>
                <w:b/>
                <w:bCs/>
                <w:sz w:val="22"/>
                <w:szCs w:val="28"/>
                <w:lang w:val="en-US"/>
              </w:rPr>
              <w:t xml:space="preserve">at </w:t>
            </w:r>
            <w:r w:rsidR="005A6B18">
              <w:rPr>
                <w:b/>
                <w:bCs/>
                <w:sz w:val="22"/>
                <w:szCs w:val="28"/>
                <w:lang w:val="en-US"/>
              </w:rPr>
              <w:t>my</w:t>
            </w:r>
            <w:r w:rsidR="004D091B">
              <w:rPr>
                <w:b/>
                <w:bCs/>
                <w:sz w:val="22"/>
                <w:szCs w:val="28"/>
                <w:lang w:val="en-US"/>
              </w:rPr>
              <w:t xml:space="preserve"> </w:t>
            </w:r>
            <w:r w:rsidR="00A44B89">
              <w:rPr>
                <w:b/>
                <w:bCs/>
                <w:sz w:val="22"/>
                <w:szCs w:val="28"/>
                <w:lang w:val="en-US"/>
              </w:rPr>
              <w:t xml:space="preserve">relevant work experience and </w:t>
            </w:r>
            <w:r w:rsidR="00FA0AC9">
              <w:rPr>
                <w:b/>
                <w:bCs/>
                <w:sz w:val="22"/>
                <w:szCs w:val="28"/>
                <w:lang w:val="en-US"/>
              </w:rPr>
              <w:t>p</w:t>
            </w:r>
            <w:r w:rsidR="00A44B89">
              <w:rPr>
                <w:b/>
                <w:bCs/>
                <w:sz w:val="22"/>
                <w:szCs w:val="28"/>
                <w:lang w:val="en-US"/>
              </w:rPr>
              <w:t>rojects:</w:t>
            </w:r>
            <w:r>
              <w:rPr>
                <w:b/>
                <w:bCs/>
                <w:sz w:val="22"/>
                <w:szCs w:val="28"/>
                <w:lang w:val="en-US"/>
              </w:rPr>
              <w:t xml:space="preserve">   </w:t>
            </w:r>
            <w:hyperlink r:id="rId16" w:history="1">
              <w:r w:rsidR="00012BA4" w:rsidRPr="00A44B89">
                <w:rPr>
                  <w:rStyle w:val="Hyperlink"/>
                  <w:b/>
                </w:rPr>
                <w:t>MY PORTFOLIO</w:t>
              </w:r>
            </w:hyperlink>
          </w:p>
          <w:p w14:paraId="10524C08" w14:textId="3A52F378" w:rsidR="005836E4" w:rsidRPr="005836E4" w:rsidRDefault="005836E4" w:rsidP="005836E4"/>
        </w:tc>
        <w:tc>
          <w:tcPr>
            <w:tcW w:w="298" w:type="dxa"/>
            <w:vMerge/>
            <w:vAlign w:val="center"/>
          </w:tcPr>
          <w:p w14:paraId="403B9A49" w14:textId="77777777" w:rsidR="00AD6FA4" w:rsidRDefault="00AD6FA4" w:rsidP="00DF1CB4"/>
        </w:tc>
        <w:tc>
          <w:tcPr>
            <w:tcW w:w="3738" w:type="dxa"/>
            <w:gridSpan w:val="6"/>
            <w:vMerge/>
            <w:shd w:val="clear" w:color="auto" w:fill="CADEE5" w:themeFill="background2"/>
            <w:vAlign w:val="center"/>
          </w:tcPr>
          <w:p w14:paraId="499AB205" w14:textId="77777777" w:rsidR="00AD6FA4" w:rsidRDefault="00AD6FA4" w:rsidP="00DF1CB4"/>
        </w:tc>
      </w:tr>
      <w:tr w:rsidR="00AD6FA4" w14:paraId="17247E81" w14:textId="77777777" w:rsidTr="004D125B">
        <w:trPr>
          <w:trHeight w:val="503"/>
        </w:trPr>
        <w:tc>
          <w:tcPr>
            <w:tcW w:w="7294" w:type="dxa"/>
            <w:gridSpan w:val="12"/>
          </w:tcPr>
          <w:p w14:paraId="259568BA" w14:textId="6FDF6C47" w:rsidR="000D6FCA" w:rsidRDefault="000D6FCA" w:rsidP="001E6006">
            <w:pPr>
              <w:pStyle w:val="Text"/>
              <w:ind w:left="0"/>
              <w:rPr>
                <w:sz w:val="2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949CF49" w14:textId="4FA20826" w:rsidR="000D6FCA" w:rsidRDefault="000D6FCA" w:rsidP="004D125B">
            <w:pPr>
              <w:pStyle w:val="Text"/>
              <w:rPr>
                <w:sz w:val="2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1F7179" w14:textId="2F9D8A5D" w:rsidR="000D6FCA" w:rsidRDefault="000D6FCA" w:rsidP="004D125B">
            <w:pPr>
              <w:pStyle w:val="Text"/>
              <w:rPr>
                <w:b/>
                <w:bCs/>
                <w:color w:val="2C3B57" w:themeColor="text2"/>
                <w:sz w:val="28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6FCA">
              <w:rPr>
                <w:b/>
                <w:bCs/>
                <w:color w:val="2C3B57" w:themeColor="text2"/>
                <w:sz w:val="28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REFERENCES</w:t>
            </w:r>
          </w:p>
          <w:p w14:paraId="7EA98B04" w14:textId="4FF79BC1" w:rsidR="000D6FCA" w:rsidRPr="00DF6DA8" w:rsidRDefault="000D6FCA" w:rsidP="00DF6DA8">
            <w:pPr>
              <w:pStyle w:val="Text"/>
              <w:rPr>
                <w:color w:val="aut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006">
              <w:rPr>
                <w:bCs/>
                <w:sz w:val="24"/>
                <w:szCs w:val="28"/>
              </w:rPr>
              <w:t>(</w:t>
            </w:r>
            <w:r w:rsidR="001E6006" w:rsidRPr="001E6006">
              <w:rPr>
                <w:bCs/>
                <w:i/>
                <w:iCs/>
                <w:sz w:val="24"/>
                <w:szCs w:val="28"/>
              </w:rPr>
              <w:t>available upon request</w:t>
            </w:r>
            <w:r w:rsidR="00C9463E">
              <w:rPr>
                <w:bCs/>
                <w:sz w:val="24"/>
                <w:szCs w:val="28"/>
              </w:rPr>
              <w:t>)</w:t>
            </w:r>
          </w:p>
        </w:tc>
        <w:tc>
          <w:tcPr>
            <w:tcW w:w="298" w:type="dxa"/>
            <w:vMerge/>
            <w:vAlign w:val="center"/>
          </w:tcPr>
          <w:p w14:paraId="4947132F" w14:textId="77777777" w:rsidR="00AD6FA4" w:rsidRDefault="00AD6FA4" w:rsidP="00DF1CB4"/>
        </w:tc>
        <w:tc>
          <w:tcPr>
            <w:tcW w:w="3738" w:type="dxa"/>
            <w:gridSpan w:val="6"/>
            <w:vMerge/>
            <w:shd w:val="clear" w:color="auto" w:fill="CADEE5" w:themeFill="background2"/>
            <w:vAlign w:val="center"/>
          </w:tcPr>
          <w:p w14:paraId="46B7E04B" w14:textId="77777777" w:rsidR="00AD6FA4" w:rsidRDefault="00AD6FA4" w:rsidP="00DF1CB4"/>
        </w:tc>
      </w:tr>
    </w:tbl>
    <w:p w14:paraId="6AB56C51" w14:textId="77777777" w:rsidR="00C9463E" w:rsidRDefault="00C9463E" w:rsidP="00C9463E"/>
    <w:sectPr w:rsidR="00C9463E" w:rsidSect="00DF6DA8">
      <w:pgSz w:w="12240" w:h="15840" w:code="1"/>
      <w:pgMar w:top="720" w:right="720" w:bottom="720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DFA80" w14:textId="77777777" w:rsidR="00E76EB3" w:rsidRDefault="00E76EB3" w:rsidP="00DF1CB4">
      <w:r>
        <w:separator/>
      </w:r>
    </w:p>
  </w:endnote>
  <w:endnote w:type="continuationSeparator" w:id="0">
    <w:p w14:paraId="3526E2DC" w14:textId="77777777" w:rsidR="00E76EB3" w:rsidRDefault="00E76EB3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09217" w14:textId="77777777" w:rsidR="00E76EB3" w:rsidRDefault="00E76EB3" w:rsidP="00DF1CB4">
      <w:r>
        <w:separator/>
      </w:r>
    </w:p>
  </w:footnote>
  <w:footnote w:type="continuationSeparator" w:id="0">
    <w:p w14:paraId="044836B5" w14:textId="77777777" w:rsidR="00E76EB3" w:rsidRDefault="00E76EB3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273"/>
        </w:tabs>
        <w:ind w:left="1273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06A2E"/>
    <w:multiLevelType w:val="hybridMultilevel"/>
    <w:tmpl w:val="6E0C4CC2"/>
    <w:lvl w:ilvl="0" w:tplc="1C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9B"/>
    <w:rsid w:val="00012BA4"/>
    <w:rsid w:val="00037CC4"/>
    <w:rsid w:val="000D6FCA"/>
    <w:rsid w:val="000F3A10"/>
    <w:rsid w:val="0012047D"/>
    <w:rsid w:val="00181618"/>
    <w:rsid w:val="001C3C59"/>
    <w:rsid w:val="001E6006"/>
    <w:rsid w:val="002B73E2"/>
    <w:rsid w:val="002D3AB8"/>
    <w:rsid w:val="003314C1"/>
    <w:rsid w:val="00413368"/>
    <w:rsid w:val="00413477"/>
    <w:rsid w:val="004412D1"/>
    <w:rsid w:val="004A586E"/>
    <w:rsid w:val="004B39CC"/>
    <w:rsid w:val="004D091B"/>
    <w:rsid w:val="004D125B"/>
    <w:rsid w:val="00560EA0"/>
    <w:rsid w:val="005836E4"/>
    <w:rsid w:val="005A6B18"/>
    <w:rsid w:val="005E09DE"/>
    <w:rsid w:val="005F5561"/>
    <w:rsid w:val="006161E5"/>
    <w:rsid w:val="00680892"/>
    <w:rsid w:val="0069146B"/>
    <w:rsid w:val="006C60E6"/>
    <w:rsid w:val="006D77EF"/>
    <w:rsid w:val="006F10CB"/>
    <w:rsid w:val="007554DF"/>
    <w:rsid w:val="007602E8"/>
    <w:rsid w:val="0076102D"/>
    <w:rsid w:val="00872AA6"/>
    <w:rsid w:val="00951352"/>
    <w:rsid w:val="00956F8E"/>
    <w:rsid w:val="009835F5"/>
    <w:rsid w:val="009C3816"/>
    <w:rsid w:val="009E0FE5"/>
    <w:rsid w:val="00A20DF7"/>
    <w:rsid w:val="00A2279B"/>
    <w:rsid w:val="00A44B89"/>
    <w:rsid w:val="00A520FA"/>
    <w:rsid w:val="00AB03FA"/>
    <w:rsid w:val="00AD0DDD"/>
    <w:rsid w:val="00AD40E5"/>
    <w:rsid w:val="00AD6FA4"/>
    <w:rsid w:val="00AE781D"/>
    <w:rsid w:val="00B07F60"/>
    <w:rsid w:val="00B11AFA"/>
    <w:rsid w:val="00B72F72"/>
    <w:rsid w:val="00BB3B7D"/>
    <w:rsid w:val="00BE34E9"/>
    <w:rsid w:val="00C45BAE"/>
    <w:rsid w:val="00C746F1"/>
    <w:rsid w:val="00C9463E"/>
    <w:rsid w:val="00CC519C"/>
    <w:rsid w:val="00D06709"/>
    <w:rsid w:val="00D23685"/>
    <w:rsid w:val="00D74C88"/>
    <w:rsid w:val="00D81A44"/>
    <w:rsid w:val="00DA60C1"/>
    <w:rsid w:val="00DF1CB4"/>
    <w:rsid w:val="00DF6DA8"/>
    <w:rsid w:val="00E14266"/>
    <w:rsid w:val="00E76EB3"/>
    <w:rsid w:val="00E80718"/>
    <w:rsid w:val="00F36D45"/>
    <w:rsid w:val="00F41FCC"/>
    <w:rsid w:val="00F76BD6"/>
    <w:rsid w:val="00FA0AC9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36E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  <w:lang w:val="en-US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  <w:lang w:val="en-US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A22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7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5836E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4D1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D125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25B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25B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attyturn95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ttyturn95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atthew-turner-react-portfolio-12.netlify.ap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tthewturner.design@outlook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deinstitute.net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tthewturnerwebdesign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yturn95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D48C839E754C5B93781B1667A27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1776C-5556-4D44-825C-36FDD59BFD80}"/>
      </w:docPartPr>
      <w:docPartBody>
        <w:p w:rsidR="002F19B3" w:rsidRDefault="002F19B3">
          <w:pPr>
            <w:pStyle w:val="6ED48C839E754C5B93781B1667A279F3"/>
          </w:pPr>
          <w:r w:rsidRPr="00AD0DDD">
            <w:t>Education</w:t>
          </w:r>
        </w:p>
      </w:docPartBody>
    </w:docPart>
    <w:docPart>
      <w:docPartPr>
        <w:name w:val="44F3B6BAF5AB4D048B295EE6F1CF3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4986B-3366-4153-8907-F1F1103ADFB2}"/>
      </w:docPartPr>
      <w:docPartBody>
        <w:p w:rsidR="002F19B3" w:rsidRDefault="002F19B3">
          <w:pPr>
            <w:pStyle w:val="44F3B6BAF5AB4D048B295EE6F1CF3DB0"/>
          </w:pPr>
          <w:r w:rsidRPr="00A520FA">
            <w:rPr>
              <w:noProof/>
              <w:lang w:eastAsia="en-AU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AC"/>
    <w:rsid w:val="000B79DC"/>
    <w:rsid w:val="001967FC"/>
    <w:rsid w:val="0028299D"/>
    <w:rsid w:val="002F19B3"/>
    <w:rsid w:val="003F7E4A"/>
    <w:rsid w:val="005A4F99"/>
    <w:rsid w:val="007605AC"/>
    <w:rsid w:val="008445C1"/>
    <w:rsid w:val="00914244"/>
    <w:rsid w:val="00A86295"/>
    <w:rsid w:val="00B34D9B"/>
    <w:rsid w:val="00CB39D2"/>
    <w:rsid w:val="00D8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998CEB052D4C909D3CD752C7F423D6">
    <w:name w:val="8C998CEB052D4C909D3CD752C7F423D6"/>
  </w:style>
  <w:style w:type="paragraph" w:customStyle="1" w:styleId="90C784001B9342D4858D45B94EA40E55">
    <w:name w:val="90C784001B9342D4858D45B94EA40E55"/>
  </w:style>
  <w:style w:type="paragraph" w:customStyle="1" w:styleId="DD21EC431CBC4895BD3FE0A4B211E95F">
    <w:name w:val="DD21EC431CBC4895BD3FE0A4B211E95F"/>
  </w:style>
  <w:style w:type="paragraph" w:customStyle="1" w:styleId="DE642F86992D4642907B7479CDFACD82">
    <w:name w:val="DE642F86992D4642907B7479CDFACD82"/>
  </w:style>
  <w:style w:type="paragraph" w:customStyle="1" w:styleId="33490051799E4FF59A4556A328600DBC">
    <w:name w:val="33490051799E4FF59A4556A328600DBC"/>
  </w:style>
  <w:style w:type="paragraph" w:customStyle="1" w:styleId="38026D0CD203434BBAEE0E724BFA61D6">
    <w:name w:val="38026D0CD203434BBAEE0E724BFA61D6"/>
  </w:style>
  <w:style w:type="paragraph" w:customStyle="1" w:styleId="C2AF55D3E4F84772A404719B9097225E">
    <w:name w:val="C2AF55D3E4F84772A404719B9097225E"/>
  </w:style>
  <w:style w:type="paragraph" w:customStyle="1" w:styleId="6ED48C839E754C5B93781B1667A279F3">
    <w:name w:val="6ED48C839E754C5B93781B1667A279F3"/>
  </w:style>
  <w:style w:type="paragraph" w:customStyle="1" w:styleId="B66EB2DA9B054052AD6B7409416DB69A">
    <w:name w:val="B66EB2DA9B054052AD6B7409416DB69A"/>
  </w:style>
  <w:style w:type="paragraph" w:customStyle="1" w:styleId="908488BA75E64769A3B43D771AC5CFBB">
    <w:name w:val="908488BA75E64769A3B43D771AC5CFBB"/>
  </w:style>
  <w:style w:type="paragraph" w:customStyle="1" w:styleId="DC4726461D7E4D1C81E0C5BDB622F17F">
    <w:name w:val="DC4726461D7E4D1C81E0C5BDB622F17F"/>
  </w:style>
  <w:style w:type="paragraph" w:customStyle="1" w:styleId="F45C6062F82944A39B85D57C5A326469">
    <w:name w:val="F45C6062F82944A39B85D57C5A326469"/>
  </w:style>
  <w:style w:type="paragraph" w:customStyle="1" w:styleId="E355B4BA59AB43538606F839E8DD16A6">
    <w:name w:val="E355B4BA59AB43538606F839E8DD16A6"/>
  </w:style>
  <w:style w:type="paragraph" w:customStyle="1" w:styleId="44F3B6BAF5AB4D048B295EE6F1CF3DB0">
    <w:name w:val="44F3B6BAF5AB4D048B295EE6F1CF3DB0"/>
  </w:style>
  <w:style w:type="paragraph" w:styleId="ListParagraph">
    <w:name w:val="List Paragraph"/>
    <w:basedOn w:val="Normal"/>
    <w:uiPriority w:val="6"/>
    <w:qFormat/>
    <w:rsid w:val="007605AC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397FAC71438048629C330F6E783EB8DE">
    <w:name w:val="397FAC71438048629C330F6E783EB8DE"/>
  </w:style>
  <w:style w:type="paragraph" w:customStyle="1" w:styleId="8998E1DB15B249B89A802E1E3DE80554">
    <w:name w:val="8998E1DB15B249B89A802E1E3DE80554"/>
  </w:style>
  <w:style w:type="paragraph" w:customStyle="1" w:styleId="B8A3E8AEFA40498F8A2A5DD5F22E4309">
    <w:name w:val="B8A3E8AEFA40498F8A2A5DD5F22E4309"/>
  </w:style>
  <w:style w:type="paragraph" w:customStyle="1" w:styleId="A80F6293228548929CA7CB56DAED3702">
    <w:name w:val="A80F6293228548929CA7CB56DAED3702"/>
  </w:style>
  <w:style w:type="paragraph" w:customStyle="1" w:styleId="B564868687EA4415B4AECA354A53A0C4">
    <w:name w:val="B564868687EA4415B4AECA354A53A0C4"/>
  </w:style>
  <w:style w:type="paragraph" w:customStyle="1" w:styleId="A10F7F30C6164DD990FF519694A36BF3">
    <w:name w:val="A10F7F30C6164DD990FF519694A36BF3"/>
  </w:style>
  <w:style w:type="paragraph" w:customStyle="1" w:styleId="BA6461C7207642768AB49BDA06A16265">
    <w:name w:val="BA6461C7207642768AB49BDA06A16265"/>
  </w:style>
  <w:style w:type="paragraph" w:customStyle="1" w:styleId="D5746FC5CE6847D9A11CAFD0E1F278CF">
    <w:name w:val="D5746FC5CE6847D9A11CAFD0E1F278CF"/>
  </w:style>
  <w:style w:type="paragraph" w:customStyle="1" w:styleId="AF010D9F351E4ED08020B37F943F448C">
    <w:name w:val="AF010D9F351E4ED08020B37F943F448C"/>
  </w:style>
  <w:style w:type="paragraph" w:customStyle="1" w:styleId="4DC3228D960C48359AE3123FA9CFC27B">
    <w:name w:val="4DC3228D960C48359AE3123FA9CFC27B"/>
  </w:style>
  <w:style w:type="paragraph" w:customStyle="1" w:styleId="B289A4E958A743E289E96F3928B2EEAC">
    <w:name w:val="B289A4E958A743E289E96F3928B2EEAC"/>
  </w:style>
  <w:style w:type="paragraph" w:customStyle="1" w:styleId="BDF5F47897334501BBC199526D1481B2">
    <w:name w:val="BDF5F47897334501BBC199526D1481B2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E56FA88D22F94D4888A3C79ACF33F6BB">
    <w:name w:val="E56FA88D22F94D4888A3C79ACF33F6BB"/>
  </w:style>
  <w:style w:type="paragraph" w:customStyle="1" w:styleId="F6F2D4D4D7454FE9A1918AD617A8BEC1">
    <w:name w:val="F6F2D4D4D7454FE9A1918AD617A8BEC1"/>
  </w:style>
  <w:style w:type="paragraph" w:customStyle="1" w:styleId="AFADAD8E662649EDA2E4DC36C31F7C6E">
    <w:name w:val="AFADAD8E662649EDA2E4DC36C31F7C6E"/>
  </w:style>
  <w:style w:type="paragraph" w:customStyle="1" w:styleId="56BC2F82D1B7441EA0544EB7E37E6B05">
    <w:name w:val="56BC2F82D1B7441EA0544EB7E37E6B05"/>
    <w:rsid w:val="007605AC"/>
  </w:style>
  <w:style w:type="paragraph" w:customStyle="1" w:styleId="A437957E7D2D4FB3BAF965B09D1C509D">
    <w:name w:val="A437957E7D2D4FB3BAF965B09D1C509D"/>
    <w:rsid w:val="007605AC"/>
  </w:style>
  <w:style w:type="paragraph" w:customStyle="1" w:styleId="974D269D4E5041CF8B6C89C974D02BF3">
    <w:name w:val="974D269D4E5041CF8B6C89C974D02BF3"/>
    <w:rsid w:val="007605AC"/>
  </w:style>
  <w:style w:type="paragraph" w:customStyle="1" w:styleId="CAED80762D8045248F1860710FF482F8">
    <w:name w:val="CAED80762D8045248F1860710FF482F8"/>
    <w:rsid w:val="007605AC"/>
  </w:style>
  <w:style w:type="paragraph" w:customStyle="1" w:styleId="F540A3DDA4744E50929EB45C8E375D53">
    <w:name w:val="F540A3DDA4744E50929EB45C8E375D53"/>
    <w:rsid w:val="007605AC"/>
  </w:style>
  <w:style w:type="paragraph" w:customStyle="1" w:styleId="84A6818B43A54E6DB8C03C5AC73F82B2">
    <w:name w:val="84A6818B43A54E6DB8C03C5AC73F82B2"/>
    <w:rsid w:val="007605AC"/>
  </w:style>
  <w:style w:type="paragraph" w:customStyle="1" w:styleId="9BB7E32C407645B1AEE6F74B8A50C8C2">
    <w:name w:val="9BB7E32C407645B1AEE6F74B8A50C8C2"/>
    <w:rsid w:val="007605AC"/>
  </w:style>
  <w:style w:type="paragraph" w:customStyle="1" w:styleId="7067E37C20474994BE3F7E6663161AAC">
    <w:name w:val="7067E37C20474994BE3F7E6663161AAC"/>
    <w:rsid w:val="007605AC"/>
  </w:style>
  <w:style w:type="paragraph" w:customStyle="1" w:styleId="5E97ECA65CD24486A44D432BDB037DA5">
    <w:name w:val="5E97ECA65CD24486A44D432BDB037DA5"/>
    <w:rsid w:val="007605AC"/>
  </w:style>
  <w:style w:type="paragraph" w:customStyle="1" w:styleId="890F548E000F48F69E7CE67DFE4CA9FA">
    <w:name w:val="890F548E000F48F69E7CE67DFE4CA9FA"/>
    <w:rsid w:val="007605AC"/>
  </w:style>
  <w:style w:type="paragraph" w:customStyle="1" w:styleId="C18A468FE614408682EED65EAAD7D7DA">
    <w:name w:val="C18A468FE614408682EED65EAAD7D7DA"/>
    <w:rsid w:val="007605AC"/>
  </w:style>
  <w:style w:type="paragraph" w:customStyle="1" w:styleId="14274B2474024D93B8DAA3E4E77265F4">
    <w:name w:val="14274B2474024D93B8DAA3E4E77265F4"/>
    <w:rsid w:val="007605AC"/>
  </w:style>
  <w:style w:type="paragraph" w:customStyle="1" w:styleId="F25CC6E57AF249C79010100C675A5888">
    <w:name w:val="F25CC6E57AF249C79010100C675A5888"/>
    <w:rsid w:val="007605AC"/>
  </w:style>
  <w:style w:type="paragraph" w:customStyle="1" w:styleId="87692424DF0F4A87A8BFA87854E14DD2">
    <w:name w:val="87692424DF0F4A87A8BFA87854E14DD2"/>
    <w:rsid w:val="007605AC"/>
  </w:style>
  <w:style w:type="paragraph" w:customStyle="1" w:styleId="29FA5311605D478E8E782C3B1487A123">
    <w:name w:val="29FA5311605D478E8E782C3B1487A123"/>
    <w:rsid w:val="007605AC"/>
  </w:style>
  <w:style w:type="paragraph" w:customStyle="1" w:styleId="24F2498B82B440D4AAA6D4979683D5AC">
    <w:name w:val="24F2498B82B440D4AAA6D4979683D5AC"/>
    <w:rsid w:val="007605AC"/>
  </w:style>
  <w:style w:type="paragraph" w:customStyle="1" w:styleId="F2B13DB7576643F49494BD742CFB4656">
    <w:name w:val="F2B13DB7576643F49494BD742CFB4656"/>
    <w:rsid w:val="007605AC"/>
  </w:style>
  <w:style w:type="paragraph" w:customStyle="1" w:styleId="A255EFA25B25471484A608988C228D50">
    <w:name w:val="A255EFA25B25471484A608988C228D50"/>
    <w:rsid w:val="007605AC"/>
  </w:style>
  <w:style w:type="paragraph" w:customStyle="1" w:styleId="14512995E4F047EBBAC97CFF89888778">
    <w:name w:val="14512995E4F047EBBAC97CFF89888778"/>
    <w:rsid w:val="007605AC"/>
  </w:style>
  <w:style w:type="paragraph" w:customStyle="1" w:styleId="05AEFE222D8B44EEA5B7FE7AFAB78492">
    <w:name w:val="05AEFE222D8B44EEA5B7FE7AFAB78492"/>
    <w:rsid w:val="007605AC"/>
  </w:style>
  <w:style w:type="paragraph" w:customStyle="1" w:styleId="BB56DF53E4604E06A469B43ABF5F2C41">
    <w:name w:val="BB56DF53E4604E06A469B43ABF5F2C41"/>
    <w:rsid w:val="007605AC"/>
  </w:style>
  <w:style w:type="paragraph" w:customStyle="1" w:styleId="B9D0BF8E70D04E128AB7B2597ECBDA0E">
    <w:name w:val="B9D0BF8E70D04E128AB7B2597ECBDA0E"/>
    <w:rsid w:val="007605AC"/>
  </w:style>
  <w:style w:type="paragraph" w:customStyle="1" w:styleId="D43C3B2A72D94DE1A2B9B85338F4AE79">
    <w:name w:val="D43C3B2A72D94DE1A2B9B85338F4AE79"/>
    <w:rsid w:val="007605AC"/>
  </w:style>
  <w:style w:type="paragraph" w:customStyle="1" w:styleId="8E97DBB286E44988A2D2CA71671E105F">
    <w:name w:val="8E97DBB286E44988A2D2CA71671E105F"/>
    <w:rsid w:val="007605AC"/>
  </w:style>
  <w:style w:type="paragraph" w:customStyle="1" w:styleId="29A7396392864BA0B95F2CD3377A7130">
    <w:name w:val="29A7396392864BA0B95F2CD3377A7130"/>
    <w:rsid w:val="007605AC"/>
  </w:style>
  <w:style w:type="paragraph" w:customStyle="1" w:styleId="5BF83F62BCFA45569B8E138127300E79">
    <w:name w:val="5BF83F62BCFA45569B8E138127300E79"/>
    <w:rsid w:val="007605AC"/>
  </w:style>
  <w:style w:type="paragraph" w:customStyle="1" w:styleId="61BFD66A09714E59BD4A9A5C701E6CE9">
    <w:name w:val="61BFD66A09714E59BD4A9A5C701E6CE9"/>
    <w:rsid w:val="007605AC"/>
  </w:style>
  <w:style w:type="paragraph" w:customStyle="1" w:styleId="C4B66B2339934A8E9850B14DC7545A1C">
    <w:name w:val="C4B66B2339934A8E9850B14DC7545A1C"/>
    <w:rsid w:val="007605AC"/>
  </w:style>
  <w:style w:type="paragraph" w:customStyle="1" w:styleId="A4476040896B47ACBC2B649AA7A7149C">
    <w:name w:val="A4476040896B47ACBC2B649AA7A7149C"/>
    <w:rsid w:val="007605AC"/>
  </w:style>
  <w:style w:type="paragraph" w:customStyle="1" w:styleId="D0B84008F7E44DC4A205749F5A19E2AB">
    <w:name w:val="D0B84008F7E44DC4A205749F5A19E2AB"/>
    <w:rsid w:val="007605AC"/>
  </w:style>
  <w:style w:type="paragraph" w:customStyle="1" w:styleId="BC48D68BB1B54B72952B48FA65E6A4D7">
    <w:name w:val="BC48D68BB1B54B72952B48FA65E6A4D7"/>
    <w:rsid w:val="007605AC"/>
  </w:style>
  <w:style w:type="paragraph" w:customStyle="1" w:styleId="01410C84DC074FA89C2BA5D422DDEFDC">
    <w:name w:val="01410C84DC074FA89C2BA5D422DDEFDC"/>
    <w:rsid w:val="007605AC"/>
  </w:style>
  <w:style w:type="paragraph" w:customStyle="1" w:styleId="2FBB1ABEE89543F6B5FE5B2247C47C55">
    <w:name w:val="2FBB1ABEE89543F6B5FE5B2247C47C55"/>
    <w:rsid w:val="007605AC"/>
  </w:style>
  <w:style w:type="paragraph" w:customStyle="1" w:styleId="37B9177F1CB942398C4B6B006D9806F0">
    <w:name w:val="37B9177F1CB942398C4B6B006D9806F0"/>
    <w:rsid w:val="007605AC"/>
  </w:style>
  <w:style w:type="paragraph" w:customStyle="1" w:styleId="F58433CAD6AC494385C5E0AB6197B859">
    <w:name w:val="F58433CAD6AC494385C5E0AB6197B859"/>
    <w:rsid w:val="007605AC"/>
  </w:style>
  <w:style w:type="paragraph" w:customStyle="1" w:styleId="D0C408CF45C44E9FB1094A4053F495CA">
    <w:name w:val="D0C408CF45C44E9FB1094A4053F495CA"/>
    <w:rsid w:val="007605AC"/>
  </w:style>
  <w:style w:type="paragraph" w:customStyle="1" w:styleId="430FA3F5AD224D3EAC3F1D8D7D417583">
    <w:name w:val="430FA3F5AD224D3EAC3F1D8D7D417583"/>
    <w:rsid w:val="007605AC"/>
  </w:style>
  <w:style w:type="paragraph" w:customStyle="1" w:styleId="A15D7BF3AFD948C0B294191BB7436A4C">
    <w:name w:val="A15D7BF3AFD948C0B294191BB7436A4C"/>
    <w:rsid w:val="007605AC"/>
  </w:style>
  <w:style w:type="paragraph" w:customStyle="1" w:styleId="616DFA1FF8674F3F8591C470E3F3172F">
    <w:name w:val="616DFA1FF8674F3F8591C470E3F3172F"/>
    <w:rsid w:val="007605AC"/>
  </w:style>
  <w:style w:type="paragraph" w:customStyle="1" w:styleId="FAEE9788B0444D058A8CC46F503F7B43">
    <w:name w:val="FAEE9788B0444D058A8CC46F503F7B43"/>
    <w:rsid w:val="007605AC"/>
  </w:style>
  <w:style w:type="paragraph" w:customStyle="1" w:styleId="2975A638F33C4537A7D67EA9083F4452">
    <w:name w:val="2975A638F33C4537A7D67EA9083F4452"/>
    <w:rsid w:val="007605AC"/>
  </w:style>
  <w:style w:type="paragraph" w:customStyle="1" w:styleId="E9BFF1DA6101436DA0941B3F953B9795">
    <w:name w:val="E9BFF1DA6101436DA0941B3F953B9795"/>
    <w:rsid w:val="007605AC"/>
  </w:style>
  <w:style w:type="paragraph" w:customStyle="1" w:styleId="0579248398EF42C1B90B65B3DFE8E2F6">
    <w:name w:val="0579248398EF42C1B90B65B3DFE8E2F6"/>
    <w:rsid w:val="007605AC"/>
  </w:style>
  <w:style w:type="paragraph" w:customStyle="1" w:styleId="B8D4AC3205A84034B90B5E29CD7C2D8F">
    <w:name w:val="B8D4AC3205A84034B90B5E29CD7C2D8F"/>
    <w:rsid w:val="007605AC"/>
  </w:style>
  <w:style w:type="paragraph" w:customStyle="1" w:styleId="8FD670403E824373AD9D00A7B30346D6">
    <w:name w:val="8FD670403E824373AD9D00A7B30346D6"/>
    <w:rsid w:val="007605AC"/>
  </w:style>
  <w:style w:type="paragraph" w:customStyle="1" w:styleId="12671F2A6C58401480E499EDAFF64981">
    <w:name w:val="12671F2A6C58401480E499EDAFF64981"/>
    <w:rsid w:val="007605AC"/>
  </w:style>
  <w:style w:type="paragraph" w:customStyle="1" w:styleId="5DB9FDDE5F0D4AF68B5047E6BFFC3F3D">
    <w:name w:val="5DB9FDDE5F0D4AF68B5047E6BFFC3F3D"/>
    <w:rsid w:val="007605AC"/>
  </w:style>
  <w:style w:type="paragraph" w:customStyle="1" w:styleId="FB08780DC6574153977329D1FC8BF3DC">
    <w:name w:val="FB08780DC6574153977329D1FC8BF3DC"/>
    <w:rsid w:val="007605AC"/>
  </w:style>
  <w:style w:type="paragraph" w:customStyle="1" w:styleId="4C49375745DC4F3993F82F10602C4E4A">
    <w:name w:val="4C49375745DC4F3993F82F10602C4E4A"/>
    <w:rsid w:val="007605AC"/>
  </w:style>
  <w:style w:type="paragraph" w:customStyle="1" w:styleId="15FCE85ECC4748898BE72BEEF0DEF56B">
    <w:name w:val="15FCE85ECC4748898BE72BEEF0DEF56B"/>
    <w:rsid w:val="007605AC"/>
  </w:style>
  <w:style w:type="paragraph" w:customStyle="1" w:styleId="FAC5693F2191437EB14D87B98DD17907">
    <w:name w:val="FAC5693F2191437EB14D87B98DD17907"/>
    <w:rsid w:val="007605AC"/>
  </w:style>
  <w:style w:type="paragraph" w:customStyle="1" w:styleId="6BC1B268B8CA428A92EE77F56D847D1D">
    <w:name w:val="6BC1B268B8CA428A92EE77F56D847D1D"/>
    <w:rsid w:val="007605AC"/>
  </w:style>
  <w:style w:type="paragraph" w:customStyle="1" w:styleId="A292E7D279CF41489E632767A4E7811C">
    <w:name w:val="A292E7D279CF41489E632767A4E7811C"/>
    <w:rsid w:val="007605AC"/>
  </w:style>
  <w:style w:type="paragraph" w:customStyle="1" w:styleId="8A9D58010A8140CC83463AC0AE0C4805">
    <w:name w:val="8A9D58010A8140CC83463AC0AE0C4805"/>
    <w:rsid w:val="007605AC"/>
  </w:style>
  <w:style w:type="paragraph" w:customStyle="1" w:styleId="80166DB6B9AF468DB3CD036137E74C10">
    <w:name w:val="80166DB6B9AF468DB3CD036137E74C10"/>
    <w:rsid w:val="007605AC"/>
  </w:style>
  <w:style w:type="paragraph" w:customStyle="1" w:styleId="0723B66647174D0B866F83D3A0865393">
    <w:name w:val="0723B66647174D0B866F83D3A0865393"/>
    <w:rsid w:val="007605AC"/>
  </w:style>
  <w:style w:type="paragraph" w:customStyle="1" w:styleId="BF13D537F2C34C57AEA6E47242E9B79F">
    <w:name w:val="BF13D537F2C34C57AEA6E47242E9B79F"/>
    <w:rsid w:val="007605AC"/>
  </w:style>
  <w:style w:type="paragraph" w:customStyle="1" w:styleId="FE086B192DEB443EAE2B4BC8215B5777">
    <w:name w:val="FE086B192DEB443EAE2B4BC8215B5777"/>
    <w:rsid w:val="007605AC"/>
  </w:style>
  <w:style w:type="paragraph" w:customStyle="1" w:styleId="ED1302C71F7F4E63AEB326E64177C16E">
    <w:name w:val="ED1302C71F7F4E63AEB326E64177C16E"/>
    <w:rsid w:val="007605AC"/>
  </w:style>
  <w:style w:type="paragraph" w:customStyle="1" w:styleId="81893E3AC07C44E380282EFF3262BC13">
    <w:name w:val="81893E3AC07C44E380282EFF3262BC13"/>
    <w:rsid w:val="007605AC"/>
  </w:style>
  <w:style w:type="paragraph" w:customStyle="1" w:styleId="32C1404A200C494EB485184D1C8948FA">
    <w:name w:val="32C1404A200C494EB485184D1C8948FA"/>
    <w:rsid w:val="007605AC"/>
  </w:style>
  <w:style w:type="paragraph" w:customStyle="1" w:styleId="C5C3ED5BFA3944508DE52828EBC707ED">
    <w:name w:val="C5C3ED5BFA3944508DE52828EBC707ED"/>
    <w:rsid w:val="007605AC"/>
  </w:style>
  <w:style w:type="paragraph" w:customStyle="1" w:styleId="6FD584E8D8EA4296A30DE6742E515146">
    <w:name w:val="6FD584E8D8EA4296A30DE6742E515146"/>
    <w:rsid w:val="007605AC"/>
  </w:style>
  <w:style w:type="paragraph" w:customStyle="1" w:styleId="012AAF36C67E4B9D8A988D5A58F741A6">
    <w:name w:val="012AAF36C67E4B9D8A988D5A58F741A6"/>
    <w:rsid w:val="007605AC"/>
  </w:style>
  <w:style w:type="paragraph" w:customStyle="1" w:styleId="ECFDCC3D215245F0B031EA8B822AC10A">
    <w:name w:val="ECFDCC3D215245F0B031EA8B822AC10A"/>
    <w:rsid w:val="007605AC"/>
  </w:style>
  <w:style w:type="paragraph" w:customStyle="1" w:styleId="15A9F9A897034C378668B707B7445F25">
    <w:name w:val="15A9F9A897034C378668B707B7445F25"/>
    <w:rsid w:val="007605AC"/>
  </w:style>
  <w:style w:type="paragraph" w:customStyle="1" w:styleId="807A17C0DF36490E916AD2ECF65467DD">
    <w:name w:val="807A17C0DF36490E916AD2ECF65467DD"/>
    <w:rsid w:val="007605AC"/>
  </w:style>
  <w:style w:type="paragraph" w:customStyle="1" w:styleId="2C52E14CB1B245F5B9E7F80BA7EB8B60">
    <w:name w:val="2C52E14CB1B245F5B9E7F80BA7EB8B60"/>
    <w:rsid w:val="007605AC"/>
  </w:style>
  <w:style w:type="paragraph" w:customStyle="1" w:styleId="3EFC52F7FE32452A8BCCFC6FBDFB44BE">
    <w:name w:val="3EFC52F7FE32452A8BCCFC6FBDFB44BE"/>
    <w:rsid w:val="007605AC"/>
  </w:style>
  <w:style w:type="paragraph" w:customStyle="1" w:styleId="616F6098CDD744CDB6ACBE9872C4B3C5">
    <w:name w:val="616F6098CDD744CDB6ACBE9872C4B3C5"/>
    <w:rsid w:val="007605AC"/>
  </w:style>
  <w:style w:type="paragraph" w:customStyle="1" w:styleId="6CF971AA36E349FEADE94CBBA6003D06">
    <w:name w:val="6CF971AA36E349FEADE94CBBA6003D06"/>
    <w:rsid w:val="007605AC"/>
  </w:style>
  <w:style w:type="paragraph" w:customStyle="1" w:styleId="9D7B809A5DD749FDB881BBD14BCE523E">
    <w:name w:val="9D7B809A5DD749FDB881BBD14BCE523E"/>
    <w:rsid w:val="007605AC"/>
  </w:style>
  <w:style w:type="paragraph" w:customStyle="1" w:styleId="633C087561B44C11B62D59A8AEAD1B52">
    <w:name w:val="633C087561B44C11B62D59A8AEAD1B52"/>
    <w:rsid w:val="007605AC"/>
  </w:style>
  <w:style w:type="paragraph" w:customStyle="1" w:styleId="8FAEA39A78834AF1A36B3A1E17D6C1A6">
    <w:name w:val="8FAEA39A78834AF1A36B3A1E17D6C1A6"/>
    <w:rsid w:val="007605AC"/>
  </w:style>
  <w:style w:type="paragraph" w:customStyle="1" w:styleId="A22D949B6B21481BB63953E8A91DDA6A">
    <w:name w:val="A22D949B6B21481BB63953E8A91DDA6A"/>
    <w:rsid w:val="007605AC"/>
  </w:style>
  <w:style w:type="paragraph" w:customStyle="1" w:styleId="07F0E7B42EEF457A94E731DBC564DDF1">
    <w:name w:val="07F0E7B42EEF457A94E731DBC564DDF1"/>
    <w:rsid w:val="007605AC"/>
  </w:style>
  <w:style w:type="paragraph" w:customStyle="1" w:styleId="C505DD78FC5D415FB72CE861E91865AA">
    <w:name w:val="C505DD78FC5D415FB72CE861E91865AA"/>
    <w:rsid w:val="007605AC"/>
  </w:style>
  <w:style w:type="paragraph" w:customStyle="1" w:styleId="1B66ED2965C6415EB9DFF3212EC7E2E7">
    <w:name w:val="1B66ED2965C6415EB9DFF3212EC7E2E7"/>
    <w:rsid w:val="007605AC"/>
  </w:style>
  <w:style w:type="paragraph" w:customStyle="1" w:styleId="1744B4A5EE5D417E87B41B7AC9E85465">
    <w:name w:val="1744B4A5EE5D417E87B41B7AC9E85465"/>
    <w:rsid w:val="007605AC"/>
  </w:style>
  <w:style w:type="paragraph" w:customStyle="1" w:styleId="3EA23106FC2F44AC8F92F6B2744002B4">
    <w:name w:val="3EA23106FC2F44AC8F92F6B2744002B4"/>
    <w:rsid w:val="007605AC"/>
  </w:style>
  <w:style w:type="paragraph" w:customStyle="1" w:styleId="F51D85B1A8A74C18A55339AE02DE6F28">
    <w:name w:val="F51D85B1A8A74C18A55339AE02DE6F28"/>
    <w:rsid w:val="007605AC"/>
  </w:style>
  <w:style w:type="paragraph" w:customStyle="1" w:styleId="2EBFBB2D6A294A889880729E7E012226">
    <w:name w:val="2EBFBB2D6A294A889880729E7E012226"/>
    <w:rsid w:val="007605AC"/>
  </w:style>
  <w:style w:type="paragraph" w:customStyle="1" w:styleId="2C46C6745E314078B4C1BCFC09F79AE7">
    <w:name w:val="2C46C6745E314078B4C1BCFC09F79AE7"/>
    <w:rsid w:val="007605AC"/>
  </w:style>
  <w:style w:type="paragraph" w:customStyle="1" w:styleId="5977AD786B4849D79D669D8A71111431">
    <w:name w:val="5977AD786B4849D79D669D8A71111431"/>
    <w:rsid w:val="007605AC"/>
  </w:style>
  <w:style w:type="paragraph" w:customStyle="1" w:styleId="04F1BB28A40049718ECF6E7A91F67E82">
    <w:name w:val="04F1BB28A40049718ECF6E7A91F67E82"/>
    <w:rsid w:val="007605AC"/>
  </w:style>
  <w:style w:type="paragraph" w:customStyle="1" w:styleId="669D21EA5F6A473994CE2C4C1B9B2EC8">
    <w:name w:val="669D21EA5F6A473994CE2C4C1B9B2EC8"/>
    <w:rsid w:val="007605AC"/>
  </w:style>
  <w:style w:type="paragraph" w:customStyle="1" w:styleId="63F5DE5ED8274E58A8598F7F077EE37F">
    <w:name w:val="63F5DE5ED8274E58A8598F7F077EE37F"/>
    <w:rsid w:val="007605AC"/>
  </w:style>
  <w:style w:type="paragraph" w:customStyle="1" w:styleId="7B421E0FFB7C4CCFB56D4E70D16203E8">
    <w:name w:val="7B421E0FFB7C4CCFB56D4E70D16203E8"/>
    <w:rsid w:val="007605AC"/>
  </w:style>
  <w:style w:type="paragraph" w:customStyle="1" w:styleId="B9D5138FB31C40D8BE3D6CA4E2948A21">
    <w:name w:val="B9D5138FB31C40D8BE3D6CA4E2948A21"/>
    <w:rsid w:val="007605AC"/>
  </w:style>
  <w:style w:type="paragraph" w:customStyle="1" w:styleId="F16227035FD44CD5A2357C02B29F8A39">
    <w:name w:val="F16227035FD44CD5A2357C02B29F8A39"/>
    <w:rsid w:val="007605AC"/>
  </w:style>
  <w:style w:type="paragraph" w:customStyle="1" w:styleId="20B0AA4B32784BAF9B8221F2D86E4BAE">
    <w:name w:val="20B0AA4B32784BAF9B8221F2D86E4BAE"/>
    <w:rsid w:val="007605AC"/>
  </w:style>
  <w:style w:type="paragraph" w:customStyle="1" w:styleId="A6DAAC9088E44BD6B8649AF29BCDBE0F">
    <w:name w:val="A6DAAC9088E44BD6B8649AF29BCDBE0F"/>
    <w:rsid w:val="007605AC"/>
  </w:style>
  <w:style w:type="paragraph" w:customStyle="1" w:styleId="5B9B91C40B25451B8D54FF8AC1D1E4FE">
    <w:name w:val="5B9B91C40B25451B8D54FF8AC1D1E4FE"/>
    <w:rsid w:val="007605AC"/>
  </w:style>
  <w:style w:type="paragraph" w:customStyle="1" w:styleId="449710EE7EF74E319278AC56E71841E7">
    <w:name w:val="449710EE7EF74E319278AC56E71841E7"/>
    <w:rsid w:val="007605AC"/>
  </w:style>
  <w:style w:type="paragraph" w:customStyle="1" w:styleId="237A6AF008AE4DCAA7E73B62CE42B54D">
    <w:name w:val="237A6AF008AE4DCAA7E73B62CE42B54D"/>
    <w:rsid w:val="007605AC"/>
  </w:style>
  <w:style w:type="paragraph" w:customStyle="1" w:styleId="CED9E623292448BF81E788F71796B271">
    <w:name w:val="CED9E623292448BF81E788F71796B271"/>
    <w:rsid w:val="007605AC"/>
  </w:style>
  <w:style w:type="paragraph" w:customStyle="1" w:styleId="F5ED544FFF8849F69C530CAEAEAFCE98">
    <w:name w:val="F5ED544FFF8849F69C530CAEAEAFCE98"/>
    <w:rsid w:val="007605AC"/>
  </w:style>
  <w:style w:type="paragraph" w:customStyle="1" w:styleId="C8E7F2E0049444C188EB66E97091EF44">
    <w:name w:val="C8E7F2E0049444C188EB66E97091EF44"/>
    <w:rsid w:val="007605AC"/>
  </w:style>
  <w:style w:type="paragraph" w:customStyle="1" w:styleId="58BDDBC35F164AEF92CBD40B81184413">
    <w:name w:val="58BDDBC35F164AEF92CBD40B81184413"/>
    <w:rsid w:val="007605AC"/>
  </w:style>
  <w:style w:type="paragraph" w:customStyle="1" w:styleId="9A1F171C486E43BD980BFEB7C70C734F">
    <w:name w:val="9A1F171C486E43BD980BFEB7C70C734F"/>
    <w:rsid w:val="007605AC"/>
  </w:style>
  <w:style w:type="paragraph" w:customStyle="1" w:styleId="FC81C6000C8F4F70BBD55A0ABA4D98FB">
    <w:name w:val="FC81C6000C8F4F70BBD55A0ABA4D98FB"/>
    <w:rsid w:val="007605AC"/>
  </w:style>
  <w:style w:type="paragraph" w:customStyle="1" w:styleId="3E755198B83243D8ADF8E6C8EB76E81B">
    <w:name w:val="3E755198B83243D8ADF8E6C8EB76E81B"/>
    <w:rsid w:val="007605AC"/>
  </w:style>
  <w:style w:type="paragraph" w:customStyle="1" w:styleId="9B710412736143709F2A194620BE7DCB">
    <w:name w:val="9B710412736143709F2A194620BE7DCB"/>
    <w:rsid w:val="007605AC"/>
  </w:style>
  <w:style w:type="paragraph" w:customStyle="1" w:styleId="0FEE1AFE8D344C84BC8EA279B0266C4B">
    <w:name w:val="0FEE1AFE8D344C84BC8EA279B0266C4B"/>
    <w:rsid w:val="007605AC"/>
  </w:style>
  <w:style w:type="paragraph" w:customStyle="1" w:styleId="95F5A0AC37704054A412A8455926F5EB">
    <w:name w:val="95F5A0AC37704054A412A8455926F5EB"/>
    <w:rsid w:val="00B34D9B"/>
  </w:style>
  <w:style w:type="paragraph" w:customStyle="1" w:styleId="0922F851DFDE4555B4587144F2A58BDD">
    <w:name w:val="0922F851DFDE4555B4587144F2A58BDD"/>
    <w:rsid w:val="00B34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F23E02-24B9-4897-9E68-589A1CFEA6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2020-08-10T12:40:00Z</dcterms:created>
  <dcterms:modified xsi:type="dcterms:W3CDTF">2020-08-10T12:40:00Z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